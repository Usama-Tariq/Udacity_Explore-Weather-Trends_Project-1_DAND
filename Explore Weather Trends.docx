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901"/>
        <w:gridCol w:w="4500"/>
        <w:gridCol w:w="1501"/>
        <w:gridCol w:w="3000"/>
        <w:gridCol w:w="898"/>
      </w:tblGrid>
      <w:tr w:rsidR="00C3569F" w14:paraId="6FC75D89" w14:textId="77777777" w:rsidTr="00F4715A">
        <w:trPr>
          <w:trHeight w:val="9693"/>
        </w:trPr>
        <w:tc>
          <w:tcPr>
            <w:tcW w:w="5000" w:type="pct"/>
            <w:gridSpan w:val="5"/>
          </w:tcPr>
          <w:p w14:paraId="5E1892DF" w14:textId="77777777" w:rsidR="00C3569F" w:rsidRDefault="00C3569F" w:rsidP="00B7244E">
            <w:r w:rsidRPr="009B5DF8">
              <w:rPr>
                <w:noProof/>
                <w:lang w:eastAsia="en-AU"/>
              </w:rPr>
              <w:drawing>
                <wp:inline distT="0" distB="0" distL="0" distR="0" wp14:anchorId="78BF5573" wp14:editId="76C2E7BE">
                  <wp:extent cx="6856873" cy="6146800"/>
                  <wp:effectExtent l="0" t="0" r="127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0810" cy="6150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69F" w14:paraId="1DD7E6F8" w14:textId="77777777" w:rsidTr="00F4715A">
        <w:trPr>
          <w:trHeight w:val="144"/>
        </w:trPr>
        <w:tc>
          <w:tcPr>
            <w:tcW w:w="417" w:type="pct"/>
            <w:vMerge w:val="restart"/>
            <w:shd w:val="clear" w:color="auto" w:fill="000000" w:themeFill="text1"/>
          </w:tcPr>
          <w:p w14:paraId="4E5C3985" w14:textId="77777777" w:rsidR="00C3569F" w:rsidRDefault="00C3569F" w:rsidP="00B7244E"/>
        </w:tc>
        <w:tc>
          <w:tcPr>
            <w:tcW w:w="2083" w:type="pct"/>
            <w:tcBorders>
              <w:top w:val="single" w:sz="48" w:space="0" w:color="D83D27" w:themeColor="accent2"/>
            </w:tcBorders>
            <w:shd w:val="clear" w:color="auto" w:fill="000000" w:themeFill="text1"/>
          </w:tcPr>
          <w:p w14:paraId="43177AC2" w14:textId="77777777" w:rsidR="00C3569F" w:rsidRPr="00A00E8F" w:rsidRDefault="00C3569F" w:rsidP="00B7244E"/>
        </w:tc>
        <w:tc>
          <w:tcPr>
            <w:tcW w:w="2084" w:type="pct"/>
            <w:gridSpan w:val="2"/>
            <w:shd w:val="clear" w:color="auto" w:fill="000000" w:themeFill="text1"/>
          </w:tcPr>
          <w:p w14:paraId="76CD3D57" w14:textId="77777777" w:rsidR="00C3569F" w:rsidRPr="00A00E8F" w:rsidRDefault="00C3569F" w:rsidP="00B7244E"/>
        </w:tc>
        <w:tc>
          <w:tcPr>
            <w:tcW w:w="416" w:type="pct"/>
            <w:vMerge w:val="restart"/>
            <w:shd w:val="clear" w:color="auto" w:fill="000000" w:themeFill="text1"/>
          </w:tcPr>
          <w:p w14:paraId="3AB71CC8" w14:textId="77777777" w:rsidR="00C3569F" w:rsidRDefault="00C3569F" w:rsidP="00B7244E"/>
        </w:tc>
      </w:tr>
      <w:tr w:rsidR="00C3569F" w14:paraId="77622DD8" w14:textId="77777777" w:rsidTr="00F4715A">
        <w:trPr>
          <w:trHeight w:val="3132"/>
        </w:trPr>
        <w:tc>
          <w:tcPr>
            <w:tcW w:w="417" w:type="pct"/>
            <w:vMerge/>
            <w:shd w:val="clear" w:color="auto" w:fill="000000" w:themeFill="text1"/>
          </w:tcPr>
          <w:p w14:paraId="7EC4886A" w14:textId="77777777" w:rsidR="00C3569F" w:rsidRDefault="00C3569F" w:rsidP="00B7244E"/>
        </w:tc>
        <w:tc>
          <w:tcPr>
            <w:tcW w:w="4167" w:type="pct"/>
            <w:gridSpan w:val="3"/>
            <w:shd w:val="clear" w:color="auto" w:fill="000000" w:themeFill="text1"/>
          </w:tcPr>
          <w:p w14:paraId="54B23FEB" w14:textId="25D84601" w:rsidR="00C3569F" w:rsidRPr="00C3569F" w:rsidRDefault="009F1967" w:rsidP="00B7244E">
            <w:pPr>
              <w:pStyle w:val="Title"/>
            </w:pPr>
            <w:r>
              <w:t>Explore Weather Trends</w:t>
            </w:r>
          </w:p>
          <w:p w14:paraId="554B0C7C" w14:textId="203D00E0" w:rsidR="00C3569F" w:rsidRPr="00C3569F" w:rsidRDefault="009F1967" w:rsidP="00391728">
            <w:pPr>
              <w:pStyle w:val="Subtitle"/>
            </w:pPr>
            <w:r>
              <w:t>January 17, 2021</w:t>
            </w:r>
          </w:p>
        </w:tc>
        <w:tc>
          <w:tcPr>
            <w:tcW w:w="416" w:type="pct"/>
            <w:vMerge/>
            <w:shd w:val="clear" w:color="auto" w:fill="000000" w:themeFill="text1"/>
          </w:tcPr>
          <w:p w14:paraId="3B2AE363" w14:textId="77777777" w:rsidR="00C3569F" w:rsidRDefault="00C3569F" w:rsidP="00B7244E"/>
        </w:tc>
      </w:tr>
      <w:tr w:rsidR="00C3569F" w14:paraId="3B49C88F" w14:textId="77777777" w:rsidTr="00F4715A">
        <w:trPr>
          <w:trHeight w:val="576"/>
        </w:trPr>
        <w:tc>
          <w:tcPr>
            <w:tcW w:w="417" w:type="pct"/>
            <w:vMerge/>
            <w:shd w:val="clear" w:color="auto" w:fill="000000" w:themeFill="text1"/>
          </w:tcPr>
          <w:p w14:paraId="0C85B25B" w14:textId="77777777" w:rsidR="00C3569F" w:rsidRDefault="00C3569F" w:rsidP="00B7244E"/>
        </w:tc>
        <w:tc>
          <w:tcPr>
            <w:tcW w:w="2778" w:type="pct"/>
            <w:gridSpan w:val="2"/>
            <w:shd w:val="clear" w:color="auto" w:fill="000000" w:themeFill="text1"/>
          </w:tcPr>
          <w:p w14:paraId="0017FC58" w14:textId="4CD8483E" w:rsidR="00C3569F" w:rsidRPr="001A531B" w:rsidRDefault="009F1967" w:rsidP="00B7244E">
            <w:pPr>
              <w:pStyle w:val="company"/>
              <w:rPr>
                <w:szCs w:val="72"/>
              </w:rPr>
            </w:pPr>
            <w:r>
              <w:t>Usama Tariq</w:t>
            </w:r>
          </w:p>
        </w:tc>
        <w:tc>
          <w:tcPr>
            <w:tcW w:w="1389" w:type="pct"/>
            <w:shd w:val="clear" w:color="auto" w:fill="000000" w:themeFill="text1"/>
          </w:tcPr>
          <w:p w14:paraId="333860AF" w14:textId="6AAE0E2B" w:rsidR="00C3569F" w:rsidRPr="00C3569F" w:rsidRDefault="009F1967" w:rsidP="00B7244E">
            <w:pPr>
              <w:pStyle w:val="Email"/>
            </w:pPr>
            <w:r>
              <w:t>Udacity – Data Analyst Nanodegree – Project – 1</w:t>
            </w:r>
          </w:p>
        </w:tc>
        <w:tc>
          <w:tcPr>
            <w:tcW w:w="416" w:type="pct"/>
            <w:vMerge/>
            <w:shd w:val="clear" w:color="auto" w:fill="000000" w:themeFill="text1"/>
          </w:tcPr>
          <w:p w14:paraId="14E1F391" w14:textId="77777777" w:rsidR="00C3569F" w:rsidRDefault="00C3569F" w:rsidP="00B7244E"/>
        </w:tc>
      </w:tr>
    </w:tbl>
    <w:p w14:paraId="189FE959" w14:textId="77777777" w:rsidR="00952F7D" w:rsidRPr="00C3569F" w:rsidRDefault="00952F7D" w:rsidP="00B7244E"/>
    <w:p w14:paraId="49C7B52D" w14:textId="77777777" w:rsidR="00C3569F" w:rsidRDefault="00C3569F" w:rsidP="00B7244E">
      <w:pPr>
        <w:sectPr w:rsidR="00C3569F" w:rsidSect="008924A2">
          <w:headerReference w:type="even" r:id="rId12"/>
          <w:headerReference w:type="default" r:id="rId13"/>
          <w:footerReference w:type="default" r:id="rId14"/>
          <w:pgSz w:w="12240" w:h="15840" w:code="1"/>
          <w:pgMar w:top="720" w:right="720" w:bottom="720" w:left="720" w:header="288" w:footer="0" w:gutter="0"/>
          <w:cols w:space="708"/>
          <w:titlePg/>
          <w:docGrid w:linePitch="360"/>
        </w:sectPr>
      </w:pPr>
    </w:p>
    <w:tbl>
      <w:tblPr>
        <w:tblW w:w="10801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900"/>
        <w:gridCol w:w="4464"/>
        <w:gridCol w:w="4527"/>
        <w:gridCol w:w="9"/>
        <w:gridCol w:w="891"/>
        <w:gridCol w:w="10"/>
      </w:tblGrid>
      <w:tr w:rsidR="00C3569F" w14:paraId="447DC91C" w14:textId="77777777" w:rsidTr="00F4715A">
        <w:trPr>
          <w:gridAfter w:val="1"/>
          <w:wAfter w:w="10" w:type="dxa"/>
          <w:trHeight w:val="8343"/>
        </w:trPr>
        <w:tc>
          <w:tcPr>
            <w:tcW w:w="10791" w:type="dxa"/>
            <w:gridSpan w:val="5"/>
          </w:tcPr>
          <w:p w14:paraId="0D7E61E2" w14:textId="77777777" w:rsidR="00C3569F" w:rsidRDefault="00C3569F" w:rsidP="00B7244E">
            <w:r w:rsidRPr="009B5DF8">
              <w:rPr>
                <w:noProof/>
                <w:lang w:eastAsia="en-AU"/>
              </w:rPr>
              <w:lastRenderedPageBreak/>
              <w:drawing>
                <wp:inline distT="0" distB="0" distL="0" distR="0" wp14:anchorId="68F3E8A8" wp14:editId="168AE65F">
                  <wp:extent cx="6842760" cy="5334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3083" cy="5334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69F" w14:paraId="00F7CFDB" w14:textId="77777777" w:rsidTr="00F4715A">
        <w:trPr>
          <w:trHeight w:val="24"/>
        </w:trPr>
        <w:tc>
          <w:tcPr>
            <w:tcW w:w="900" w:type="dxa"/>
            <w:shd w:val="clear" w:color="auto" w:fill="D83D27" w:themeFill="accent2"/>
          </w:tcPr>
          <w:p w14:paraId="2898FEE1" w14:textId="77777777" w:rsidR="00C3569F" w:rsidRPr="00415473" w:rsidRDefault="00C3569F" w:rsidP="00B7244E">
            <w:pPr>
              <w:rPr>
                <w:noProof/>
                <w:lang w:eastAsia="en-AU"/>
              </w:rPr>
            </w:pPr>
          </w:p>
        </w:tc>
        <w:tc>
          <w:tcPr>
            <w:tcW w:w="4464" w:type="dxa"/>
            <w:tcBorders>
              <w:top w:val="single" w:sz="48" w:space="0" w:color="FFFFFF"/>
            </w:tcBorders>
            <w:shd w:val="clear" w:color="auto" w:fill="D83D27" w:themeFill="accent2"/>
          </w:tcPr>
          <w:p w14:paraId="1076D110" w14:textId="77777777" w:rsidR="00C3569F" w:rsidRPr="00415473" w:rsidRDefault="00C3569F" w:rsidP="00B7244E">
            <w:pPr>
              <w:rPr>
                <w:noProof/>
                <w:vertAlign w:val="subscript"/>
                <w:lang w:eastAsia="en-AU"/>
              </w:rPr>
            </w:pPr>
          </w:p>
        </w:tc>
        <w:tc>
          <w:tcPr>
            <w:tcW w:w="4536" w:type="dxa"/>
            <w:gridSpan w:val="2"/>
            <w:shd w:val="clear" w:color="auto" w:fill="D83D27" w:themeFill="accent2"/>
          </w:tcPr>
          <w:p w14:paraId="393F05B1" w14:textId="77777777" w:rsidR="00C3569F" w:rsidRPr="00415473" w:rsidRDefault="00C3569F" w:rsidP="00B7244E">
            <w:pPr>
              <w:rPr>
                <w:noProof/>
                <w:lang w:eastAsia="en-AU"/>
              </w:rPr>
            </w:pPr>
          </w:p>
        </w:tc>
        <w:tc>
          <w:tcPr>
            <w:tcW w:w="901" w:type="dxa"/>
            <w:gridSpan w:val="2"/>
            <w:shd w:val="clear" w:color="auto" w:fill="D83D27" w:themeFill="accent2"/>
          </w:tcPr>
          <w:p w14:paraId="41CA1797" w14:textId="77777777" w:rsidR="00C3569F" w:rsidRPr="00415473" w:rsidRDefault="00C3569F" w:rsidP="00B7244E">
            <w:pPr>
              <w:rPr>
                <w:noProof/>
                <w:lang w:eastAsia="en-AU"/>
              </w:rPr>
            </w:pPr>
          </w:p>
        </w:tc>
      </w:tr>
      <w:tr w:rsidR="00C3569F" w14:paraId="7770A958" w14:textId="77777777" w:rsidTr="002A5BA5">
        <w:trPr>
          <w:gridAfter w:val="1"/>
          <w:wAfter w:w="10" w:type="dxa"/>
          <w:trHeight w:val="3744"/>
        </w:trPr>
        <w:tc>
          <w:tcPr>
            <w:tcW w:w="900" w:type="dxa"/>
            <w:shd w:val="clear" w:color="auto" w:fill="D83D27" w:themeFill="accent2"/>
          </w:tcPr>
          <w:p w14:paraId="3DEDA96C" w14:textId="77777777" w:rsidR="00C3569F" w:rsidRDefault="00C3569F" w:rsidP="00B7244E"/>
        </w:tc>
        <w:tc>
          <w:tcPr>
            <w:tcW w:w="8991" w:type="dxa"/>
            <w:gridSpan w:val="2"/>
            <w:shd w:val="clear" w:color="auto" w:fill="D83D27" w:themeFill="accent2"/>
          </w:tcPr>
          <w:p w14:paraId="61897C29" w14:textId="607BBF6B" w:rsidR="00C3569F" w:rsidRPr="008D1BFA" w:rsidRDefault="009F1967" w:rsidP="00B7244E">
            <w:pPr>
              <w:pStyle w:val="Heading1White"/>
            </w:pPr>
            <w:r>
              <w:t>overview</w:t>
            </w:r>
          </w:p>
          <w:p w14:paraId="5D9A9073" w14:textId="68811432" w:rsidR="00C3569F" w:rsidRPr="001B28D2" w:rsidRDefault="00100439" w:rsidP="00100439">
            <w:pPr>
              <w:pStyle w:val="NormalWhite"/>
              <w:jc w:val="both"/>
            </w:pPr>
            <w:r w:rsidRPr="00100439">
              <w:t>Local temperature (</w:t>
            </w:r>
            <w:r w:rsidRPr="00100439">
              <w:rPr>
                <w:vertAlign w:val="superscript"/>
              </w:rPr>
              <w:t>o</w:t>
            </w:r>
            <w:r w:rsidRPr="00100439">
              <w:t>C) data of Lahore (LHR), the city of gardens -located in the north-eastern portion of Pakistan (PK), is analyzed, and compared with the global temperature (</w:t>
            </w:r>
            <w:r w:rsidRPr="00100439">
              <w:rPr>
                <w:vertAlign w:val="superscript"/>
              </w:rPr>
              <w:t>o</w:t>
            </w:r>
            <w:r w:rsidRPr="00100439">
              <w:t>C) data. I accessed the Client’s, Udacity-Advance Your Career</w:t>
            </w:r>
            <w:r>
              <w:t>,</w:t>
            </w:r>
            <w:r w:rsidRPr="00100439">
              <w:t xml:space="preserve"> database to extract the required data, manipulate, visualize, and interpret valuable insights from data for better and concrete decision making.</w:t>
            </w:r>
          </w:p>
        </w:tc>
        <w:tc>
          <w:tcPr>
            <w:tcW w:w="900" w:type="dxa"/>
            <w:gridSpan w:val="2"/>
            <w:shd w:val="clear" w:color="auto" w:fill="D83D27" w:themeFill="accent2"/>
          </w:tcPr>
          <w:p w14:paraId="0DA46984" w14:textId="77777777" w:rsidR="00C3569F" w:rsidRDefault="00C3569F" w:rsidP="00B7244E"/>
        </w:tc>
      </w:tr>
    </w:tbl>
    <w:p w14:paraId="381D7E3E" w14:textId="77777777" w:rsidR="00C3569F" w:rsidRDefault="00C3569F" w:rsidP="00B7244E"/>
    <w:p w14:paraId="5E80F24E" w14:textId="77777777" w:rsidR="00C3569F" w:rsidRDefault="00C3569F" w:rsidP="00B7244E">
      <w:pPr>
        <w:sectPr w:rsidR="00C3569F" w:rsidSect="002A5BA5">
          <w:pgSz w:w="12240" w:h="15840" w:code="1"/>
          <w:pgMar w:top="720" w:right="720" w:bottom="720" w:left="720" w:header="289" w:footer="0" w:gutter="0"/>
          <w:cols w:space="708"/>
          <w:docGrid w:linePitch="360"/>
        </w:sectPr>
      </w:pPr>
    </w:p>
    <w:tbl>
      <w:tblPr>
        <w:tblpPr w:leftFromText="180" w:rightFromText="180" w:vertAnchor="text" w:tblpY="1"/>
        <w:tblW w:w="10841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62"/>
        <w:gridCol w:w="6379"/>
      </w:tblGrid>
      <w:tr w:rsidR="00C3569F" w14:paraId="4A0AACE9" w14:textId="77777777" w:rsidTr="00777107">
        <w:trPr>
          <w:trHeight w:val="144"/>
        </w:trPr>
        <w:tc>
          <w:tcPr>
            <w:tcW w:w="4462" w:type="dxa"/>
            <w:tcBorders>
              <w:top w:val="single" w:sz="48" w:space="0" w:color="D83D27" w:themeColor="accent2"/>
            </w:tcBorders>
          </w:tcPr>
          <w:p w14:paraId="13DC75C0" w14:textId="77777777" w:rsidR="00C3569F" w:rsidRPr="001320AC" w:rsidRDefault="00C3569F" w:rsidP="00B7244E"/>
        </w:tc>
        <w:tc>
          <w:tcPr>
            <w:tcW w:w="6379" w:type="dxa"/>
          </w:tcPr>
          <w:p w14:paraId="0B9E114F" w14:textId="77777777" w:rsidR="00C3569F" w:rsidRPr="001320AC" w:rsidRDefault="00C3569F" w:rsidP="00B7244E"/>
        </w:tc>
      </w:tr>
    </w:tbl>
    <w:p w14:paraId="60A144C2" w14:textId="77777777" w:rsidR="00777107" w:rsidRPr="001B28D2" w:rsidRDefault="00777107" w:rsidP="00777107">
      <w:pPr>
        <w:framePr w:hSpace="180" w:wrap="around" w:vAnchor="text" w:hAnchor="text" w:y="1"/>
      </w:pPr>
    </w:p>
    <w:p w14:paraId="25D7BC91" w14:textId="77777777" w:rsidR="00777107" w:rsidRPr="00C3569F" w:rsidRDefault="00777107" w:rsidP="00777107">
      <w:pPr>
        <w:pStyle w:val="Heading2"/>
        <w:framePr w:hSpace="180" w:wrap="around" w:vAnchor="text" w:hAnchor="text" w:y="1"/>
      </w:pPr>
      <w:r>
        <w:t>Goals</w:t>
      </w:r>
      <w:r w:rsidRPr="00C3569F">
        <w:t xml:space="preserve"> </w:t>
      </w:r>
    </w:p>
    <w:p w14:paraId="6069C457" w14:textId="77777777" w:rsidR="00777107" w:rsidRDefault="00777107" w:rsidP="00777107">
      <w:pPr>
        <w:framePr w:hSpace="180" w:wrap="around" w:vAnchor="text" w:hAnchor="text" w:y="1"/>
      </w:pPr>
    </w:p>
    <w:p w14:paraId="549E2A40" w14:textId="77777777" w:rsidR="00777107" w:rsidRDefault="00777107" w:rsidP="00777107">
      <w:pPr>
        <w:pStyle w:val="ListParagraph"/>
        <w:framePr w:hSpace="180" w:wrap="around" w:vAnchor="text" w:hAnchor="text" w:y="1"/>
        <w:numPr>
          <w:ilvl w:val="0"/>
          <w:numId w:val="20"/>
        </w:numPr>
      </w:pPr>
      <w:r>
        <w:t>Extract the data from the database, transform it into comma-separated values (CSV) file.</w:t>
      </w:r>
    </w:p>
    <w:p w14:paraId="52C7C1A0" w14:textId="77777777" w:rsidR="00777107" w:rsidRDefault="00777107" w:rsidP="00777107">
      <w:pPr>
        <w:pStyle w:val="ListParagraph"/>
        <w:framePr w:hSpace="180" w:wrap="around" w:vAnchor="text" w:hAnchor="text" w:y="1"/>
        <w:numPr>
          <w:ilvl w:val="0"/>
          <w:numId w:val="20"/>
        </w:numPr>
      </w:pPr>
      <w:r>
        <w:t>Load the CSV file for analysis.</w:t>
      </w:r>
    </w:p>
    <w:p w14:paraId="545BF1F0" w14:textId="77777777" w:rsidR="00777107" w:rsidRDefault="00777107" w:rsidP="00777107">
      <w:pPr>
        <w:pStyle w:val="ListParagraph"/>
        <w:framePr w:hSpace="180" w:wrap="around" w:vAnchor="text" w:hAnchor="text" w:y="1"/>
        <w:numPr>
          <w:ilvl w:val="0"/>
          <w:numId w:val="20"/>
        </w:numPr>
      </w:pPr>
      <w:r>
        <w:t>Visualize and compare the local and global temperature data.</w:t>
      </w:r>
    </w:p>
    <w:p w14:paraId="665D63B8" w14:textId="77777777" w:rsidR="00777107" w:rsidRPr="00B7244E" w:rsidRDefault="00777107" w:rsidP="00777107">
      <w:pPr>
        <w:pStyle w:val="ListParagraph"/>
        <w:framePr w:hSpace="180" w:wrap="around" w:vAnchor="text" w:hAnchor="text" w:y="1"/>
        <w:numPr>
          <w:ilvl w:val="0"/>
          <w:numId w:val="20"/>
        </w:numPr>
      </w:pPr>
      <w:r>
        <w:t>Identify the trends of the local and global temperature data.</w:t>
      </w:r>
    </w:p>
    <w:p w14:paraId="27C77A63" w14:textId="77777777" w:rsidR="00777107" w:rsidRDefault="00777107" w:rsidP="00777107">
      <w:pPr>
        <w:framePr w:hSpace="180" w:wrap="around" w:vAnchor="text" w:hAnchor="text" w:y="1"/>
      </w:pPr>
    </w:p>
    <w:p w14:paraId="2AAEFB10" w14:textId="77777777" w:rsidR="00777107" w:rsidRPr="00C3569F" w:rsidRDefault="00777107" w:rsidP="00777107">
      <w:pPr>
        <w:pStyle w:val="Heading2"/>
      </w:pPr>
      <w:r>
        <w:t>Tools</w:t>
      </w:r>
    </w:p>
    <w:p w14:paraId="15E25926" w14:textId="77777777" w:rsidR="00777107" w:rsidRDefault="00777107" w:rsidP="00777107"/>
    <w:p w14:paraId="2782D375" w14:textId="77777777" w:rsidR="00777107" w:rsidRDefault="00777107" w:rsidP="00777107">
      <w:pPr>
        <w:pStyle w:val="ListParagraph"/>
        <w:numPr>
          <w:ilvl w:val="0"/>
          <w:numId w:val="20"/>
        </w:numPr>
      </w:pPr>
      <w:r w:rsidRPr="00A24B00">
        <w:rPr>
          <w:color w:val="FFFFFF" w:themeColor="background1"/>
          <w:highlight w:val="darkGray"/>
        </w:rPr>
        <w:t>SQL:</w:t>
      </w:r>
      <w:r w:rsidRPr="00A24B00">
        <w:rPr>
          <w:color w:val="F7D8D3" w:themeColor="accent2" w:themeTint="33"/>
        </w:rPr>
        <w:t xml:space="preserve"> </w:t>
      </w:r>
      <w:r>
        <w:t>for extraction of the data from the database</w:t>
      </w:r>
    </w:p>
    <w:p w14:paraId="60F7025F" w14:textId="77777777" w:rsidR="00777107" w:rsidRDefault="00777107" w:rsidP="00777107">
      <w:pPr>
        <w:pStyle w:val="ListParagraph"/>
        <w:numPr>
          <w:ilvl w:val="0"/>
          <w:numId w:val="20"/>
        </w:numPr>
      </w:pPr>
      <w:r w:rsidRPr="00A24B00">
        <w:rPr>
          <w:color w:val="FFFFFF" w:themeColor="background1"/>
          <w:highlight w:val="darkGray"/>
        </w:rPr>
        <w:t>Jupyter Notebook:</w:t>
      </w:r>
      <w:r>
        <w:t xml:space="preserve"> as IDE for Python &amp; Pandas</w:t>
      </w:r>
    </w:p>
    <w:p w14:paraId="7F22F2AA" w14:textId="77777777" w:rsidR="00777107" w:rsidRDefault="00777107" w:rsidP="00777107">
      <w:pPr>
        <w:pStyle w:val="ListParagraph"/>
        <w:numPr>
          <w:ilvl w:val="0"/>
          <w:numId w:val="20"/>
        </w:numPr>
      </w:pPr>
      <w:r w:rsidRPr="00A24B00">
        <w:rPr>
          <w:color w:val="FFFFFF" w:themeColor="background1"/>
          <w:highlight w:val="darkGray"/>
        </w:rPr>
        <w:t>Pandas:</w:t>
      </w:r>
      <w:r>
        <w:t xml:space="preserve"> for loading the CSV file for analysis.</w:t>
      </w:r>
    </w:p>
    <w:p w14:paraId="7AC46322" w14:textId="77777777" w:rsidR="00777107" w:rsidRDefault="00777107" w:rsidP="00777107">
      <w:pPr>
        <w:pStyle w:val="ListParagraph"/>
        <w:numPr>
          <w:ilvl w:val="0"/>
          <w:numId w:val="20"/>
        </w:numPr>
      </w:pPr>
      <w:r w:rsidRPr="00A24B00">
        <w:rPr>
          <w:color w:val="FFFFFF" w:themeColor="background1"/>
          <w:highlight w:val="darkGray"/>
        </w:rPr>
        <w:t>Python:</w:t>
      </w:r>
      <w:r>
        <w:t xml:space="preserve"> to visualize and compare the local and global temperature data.</w:t>
      </w:r>
    </w:p>
    <w:p w14:paraId="5B1C0776" w14:textId="77777777" w:rsidR="00777107" w:rsidRPr="00B7244E" w:rsidRDefault="00777107" w:rsidP="00777107">
      <w:pPr>
        <w:pStyle w:val="ListParagraph"/>
        <w:numPr>
          <w:ilvl w:val="0"/>
          <w:numId w:val="20"/>
        </w:numPr>
      </w:pPr>
      <w:r w:rsidRPr="00A24B00">
        <w:rPr>
          <w:color w:val="FFFFFF" w:themeColor="background1"/>
          <w:highlight w:val="darkGray"/>
        </w:rPr>
        <w:t>Microsoft Office 365:</w:t>
      </w:r>
      <w:r>
        <w:t xml:space="preserve"> </w:t>
      </w:r>
      <w:r w:rsidRPr="00E82E90">
        <w:t>interpreting the insights of data and share valuable results in the form of a report.</w:t>
      </w:r>
    </w:p>
    <w:p w14:paraId="560AECED" w14:textId="58E94DA6" w:rsidR="00777107" w:rsidRDefault="00777107">
      <w:pPr>
        <w:rPr>
          <w:b/>
          <w:caps/>
        </w:rPr>
      </w:pPr>
      <w:r>
        <w:rPr>
          <w:b/>
          <w:caps/>
        </w:rPr>
        <w:br w:type="page"/>
      </w:r>
    </w:p>
    <w:p w14:paraId="5CDE582B" w14:textId="77777777" w:rsidR="00777107" w:rsidRDefault="00777107"/>
    <w:tbl>
      <w:tblPr>
        <w:tblpPr w:leftFromText="180" w:rightFromText="180" w:vertAnchor="text" w:tblpY="1"/>
        <w:tblW w:w="10861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920"/>
        <w:gridCol w:w="6"/>
      </w:tblGrid>
      <w:tr w:rsidR="00C3569F" w14:paraId="30F9930A" w14:textId="77777777" w:rsidTr="00F4715A">
        <w:trPr>
          <w:gridAfter w:val="1"/>
          <w:wAfter w:w="20" w:type="dxa"/>
          <w:trHeight w:val="4431"/>
        </w:trPr>
        <w:tc>
          <w:tcPr>
            <w:tcW w:w="10841" w:type="dxa"/>
          </w:tcPr>
          <w:p w14:paraId="16983CBD" w14:textId="380940E2" w:rsidR="00C3569F" w:rsidRPr="00C3569F" w:rsidRDefault="00777107" w:rsidP="00B7244E">
            <w:pPr>
              <w:pStyle w:val="Heading1"/>
            </w:pPr>
            <w:r>
              <w:t>Extract the data</w:t>
            </w:r>
          </w:p>
          <w:p w14:paraId="73C32447" w14:textId="77777777" w:rsidR="00777107" w:rsidRDefault="00777107" w:rsidP="00391728">
            <w:pPr>
              <w:pStyle w:val="Heading2"/>
            </w:pPr>
          </w:p>
          <w:p w14:paraId="43FF6639" w14:textId="1D71CCED" w:rsidR="001B28D2" w:rsidRPr="00C3569F" w:rsidRDefault="00777107" w:rsidP="00391728">
            <w:pPr>
              <w:pStyle w:val="Heading2"/>
            </w:pPr>
            <w:r>
              <w:t>Finding the Closest Big City</w:t>
            </w:r>
          </w:p>
          <w:p w14:paraId="7CFEFAF4" w14:textId="77777777" w:rsidR="00777107" w:rsidRDefault="00777107" w:rsidP="00B7244E"/>
          <w:p w14:paraId="4C2CE852" w14:textId="5BD2C849" w:rsidR="008D1BFA" w:rsidRDefault="00777107" w:rsidP="0082188F">
            <w:r>
              <w:t>One the basis of my SQL expertise, I wrote the following query to find the closest city listed in the cities of the Pakistan.</w:t>
            </w:r>
            <w:r w:rsidR="006405F9">
              <w:t xml:space="preserve"> And I found my own city in the database.</w:t>
            </w:r>
          </w:p>
          <w:p w14:paraId="56A36370" w14:textId="77777777" w:rsidR="003551AF" w:rsidRDefault="003551AF" w:rsidP="0082188F">
            <w:pPr>
              <w:pStyle w:val="HTMLPreformatted"/>
              <w:numPr>
                <w:ilvl w:val="0"/>
                <w:numId w:val="21"/>
              </w:numPr>
              <w:tabs>
                <w:tab w:val="clear" w:pos="720"/>
              </w:tabs>
              <w:spacing w:before="100" w:beforeAutospacing="1" w:after="100" w:afterAutospacing="1"/>
              <w:divId w:val="1698700857"/>
            </w:pPr>
            <w:r>
              <w:rPr>
                <w:color w:val="000088"/>
              </w:rPr>
              <w:t>select</w:t>
            </w:r>
            <w:r>
              <w:rPr>
                <w:color w:val="000000"/>
              </w:rPr>
              <w:t xml:space="preserve"> </w:t>
            </w:r>
            <w:r>
              <w:rPr>
                <w:color w:val="666600"/>
              </w:rPr>
              <w:t>*</w:t>
            </w:r>
          </w:p>
          <w:p w14:paraId="552A9601" w14:textId="77777777" w:rsidR="003551AF" w:rsidRDefault="003551AF" w:rsidP="0082188F">
            <w:pPr>
              <w:pStyle w:val="HTMLPreformatted"/>
              <w:numPr>
                <w:ilvl w:val="0"/>
                <w:numId w:val="21"/>
              </w:numPr>
              <w:tabs>
                <w:tab w:val="clear" w:pos="720"/>
              </w:tabs>
              <w:spacing w:before="100" w:beforeAutospacing="1" w:after="100" w:afterAutospacing="1"/>
              <w:divId w:val="1698700857"/>
            </w:pPr>
            <w:r>
              <w:rPr>
                <w:color w:val="000088"/>
              </w:rPr>
              <w:t>from</w:t>
            </w:r>
            <w:r>
              <w:rPr>
                <w:color w:val="000000"/>
              </w:rPr>
              <w:t xml:space="preserve"> city_list</w:t>
            </w:r>
          </w:p>
          <w:p w14:paraId="1535AC21" w14:textId="6125F227" w:rsidR="003551AF" w:rsidRDefault="003551AF" w:rsidP="0082188F">
            <w:pPr>
              <w:pStyle w:val="HTMLPreformatted"/>
              <w:numPr>
                <w:ilvl w:val="0"/>
                <w:numId w:val="21"/>
              </w:numPr>
              <w:tabs>
                <w:tab w:val="clear" w:pos="720"/>
              </w:tabs>
              <w:spacing w:before="100" w:beforeAutospacing="1" w:after="100" w:afterAutospacing="1"/>
              <w:divId w:val="1698700857"/>
            </w:pPr>
            <w:r>
              <w:rPr>
                <w:color w:val="000088"/>
              </w:rPr>
              <w:t>where</w:t>
            </w:r>
            <w:r>
              <w:rPr>
                <w:color w:val="000000"/>
              </w:rPr>
              <w:t xml:space="preserve"> country 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color w:val="008800"/>
              </w:rPr>
              <w:t>'Pakistan'</w:t>
            </w:r>
            <w:r>
              <w:rPr>
                <w:color w:val="666600"/>
              </w:rPr>
              <w:t>;</w:t>
            </w:r>
          </w:p>
          <w:p w14:paraId="33A6B803" w14:textId="060BC0D0" w:rsidR="006405F9" w:rsidRDefault="00ED1232" w:rsidP="00B7244E">
            <w:r>
              <w:t>Above query’s results were</w:t>
            </w:r>
          </w:p>
          <w:p w14:paraId="0BF0A20A" w14:textId="29850F22" w:rsidR="00ED1232" w:rsidRDefault="00ED1232" w:rsidP="00B7244E"/>
          <w:p w14:paraId="70A25959" w14:textId="2AAD05C1" w:rsidR="00ED1232" w:rsidRDefault="003551AF" w:rsidP="00B7244E">
            <w:r>
              <w:object w:dxaOrig="2297" w:dyaOrig="2924" w14:anchorId="449103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5" type="#_x0000_t75" style="width:115pt;height:146pt" o:ole="">
                  <v:imagedata r:id="rId16" o:title=""/>
                </v:shape>
                <o:OLEObject Type="Embed" ProgID="Excel.SheetMacroEnabled.12" ShapeID="_x0000_i1045" DrawAspect="Content" ObjectID="_1672449746" r:id="rId17"/>
              </w:object>
            </w:r>
          </w:p>
          <w:p w14:paraId="230C8402" w14:textId="77777777" w:rsidR="006405F9" w:rsidRDefault="006405F9" w:rsidP="00B7244E"/>
          <w:p w14:paraId="27E25592" w14:textId="32C1CE3E" w:rsidR="003551AF" w:rsidRPr="00C3569F" w:rsidRDefault="003551AF" w:rsidP="00B7244E">
            <w:r>
              <w:rPr>
                <w:color w:val="000000"/>
              </w:rPr>
              <w:t> </w:t>
            </w:r>
          </w:p>
        </w:tc>
      </w:tr>
      <w:tr w:rsidR="0082188F" w14:paraId="4E1B1725" w14:textId="77777777" w:rsidTr="00F4715A">
        <w:trPr>
          <w:trHeight w:val="2160"/>
        </w:trPr>
        <w:tc>
          <w:tcPr>
            <w:tcW w:w="10841" w:type="dxa"/>
          </w:tcPr>
          <w:p w14:paraId="58FF598A" w14:textId="77777777" w:rsidR="0082188F" w:rsidRPr="00C3569F" w:rsidRDefault="0082188F" w:rsidP="00391728">
            <w:pPr>
              <w:pStyle w:val="Heading2"/>
            </w:pPr>
            <w:r>
              <w:t>Extracting City Level data</w:t>
            </w:r>
          </w:p>
          <w:p w14:paraId="4D8F8DE3" w14:textId="2319690C" w:rsidR="0082188F" w:rsidRDefault="0082188F" w:rsidP="00B7244E"/>
          <w:p w14:paraId="62582AAE" w14:textId="48A21CA2" w:rsidR="0082188F" w:rsidRDefault="003E5584" w:rsidP="003E5584">
            <w:r>
              <w:t>For city-level data, the city I select is Lahore, Pakistan. The query used to extract the whole data for ‘Lahore’ is listed below.</w:t>
            </w:r>
          </w:p>
          <w:p w14:paraId="6F92DDF0" w14:textId="77777777" w:rsidR="003E5584" w:rsidRDefault="003E5584" w:rsidP="003E5584">
            <w:pPr>
              <w:pStyle w:val="HTMLPreformatted"/>
              <w:numPr>
                <w:ilvl w:val="0"/>
                <w:numId w:val="22"/>
              </w:numPr>
              <w:tabs>
                <w:tab w:val="clear" w:pos="720"/>
              </w:tabs>
              <w:spacing w:before="100" w:beforeAutospacing="1" w:after="100" w:afterAutospacing="1"/>
              <w:divId w:val="3363032"/>
            </w:pPr>
            <w:r>
              <w:rPr>
                <w:color w:val="000088"/>
              </w:rPr>
              <w:t>select</w:t>
            </w:r>
            <w:r>
              <w:rPr>
                <w:color w:val="000000"/>
              </w:rPr>
              <w:t xml:space="preserve"> </w:t>
            </w:r>
            <w:r>
              <w:rPr>
                <w:color w:val="666600"/>
              </w:rPr>
              <w:t>*</w:t>
            </w:r>
          </w:p>
          <w:p w14:paraId="7059373F" w14:textId="77777777" w:rsidR="003E5584" w:rsidRDefault="003E5584" w:rsidP="003E5584">
            <w:pPr>
              <w:pStyle w:val="HTMLPreformatted"/>
              <w:numPr>
                <w:ilvl w:val="0"/>
                <w:numId w:val="22"/>
              </w:numPr>
              <w:tabs>
                <w:tab w:val="clear" w:pos="720"/>
              </w:tabs>
              <w:spacing w:before="100" w:beforeAutospacing="1" w:after="100" w:afterAutospacing="1"/>
              <w:divId w:val="3363032"/>
            </w:pPr>
            <w:r>
              <w:rPr>
                <w:color w:val="000088"/>
              </w:rPr>
              <w:t>from</w:t>
            </w:r>
            <w:r>
              <w:rPr>
                <w:color w:val="000000"/>
              </w:rPr>
              <w:t xml:space="preserve"> city_data</w:t>
            </w:r>
          </w:p>
          <w:p w14:paraId="29A95DDB" w14:textId="77777777" w:rsidR="003E5584" w:rsidRDefault="003E5584" w:rsidP="003E5584">
            <w:pPr>
              <w:pStyle w:val="HTMLPreformatted"/>
              <w:numPr>
                <w:ilvl w:val="0"/>
                <w:numId w:val="22"/>
              </w:numPr>
              <w:tabs>
                <w:tab w:val="clear" w:pos="720"/>
              </w:tabs>
              <w:spacing w:before="100" w:beforeAutospacing="1" w:after="100" w:afterAutospacing="1"/>
              <w:divId w:val="3363032"/>
            </w:pPr>
            <w:r>
              <w:rPr>
                <w:color w:val="000088"/>
              </w:rPr>
              <w:t>where</w:t>
            </w:r>
            <w:r>
              <w:rPr>
                <w:color w:val="000000"/>
              </w:rPr>
              <w:t xml:space="preserve"> city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'Lahore'</w:t>
            </w:r>
            <w:r>
              <w:rPr>
                <w:color w:val="666600"/>
              </w:rPr>
              <w:t>;</w:t>
            </w:r>
          </w:p>
          <w:p w14:paraId="3941DD0B" w14:textId="77777777" w:rsidR="003E5584" w:rsidRDefault="003E5584" w:rsidP="003E5584">
            <w:r>
              <w:t>And the results for this query were like,</w:t>
            </w:r>
          </w:p>
          <w:p w14:paraId="0D41B5E5" w14:textId="77777777" w:rsidR="003E5584" w:rsidRDefault="003E5584" w:rsidP="003E5584"/>
          <w:p w14:paraId="3E50FA79" w14:textId="6F7B7A7B" w:rsidR="0082188F" w:rsidRDefault="003E5584" w:rsidP="003E5584">
            <w:r>
              <w:rPr>
                <w:noProof/>
              </w:rPr>
              <w:drawing>
                <wp:inline distT="0" distB="0" distL="0" distR="0" wp14:anchorId="6F16A47C" wp14:editId="52B12726">
                  <wp:extent cx="6908800" cy="2031365"/>
                  <wp:effectExtent l="0" t="0" r="635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8800" cy="203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18C07A52" w14:textId="69E0CF05" w:rsidR="003E5584" w:rsidRDefault="003E5584" w:rsidP="003E5584">
            <w:r>
              <w:lastRenderedPageBreak/>
              <w:t xml:space="preserve">Although the number of records is limited to 198, but its </w:t>
            </w:r>
            <w:r w:rsidRPr="003E5584">
              <w:t>burdensome</w:t>
            </w:r>
            <w:r>
              <w:t xml:space="preserve"> to show the full data.</w:t>
            </w:r>
          </w:p>
          <w:p w14:paraId="37BCB772" w14:textId="5DD65F03" w:rsidR="003E5584" w:rsidRDefault="003E5584" w:rsidP="003E5584"/>
          <w:p w14:paraId="0407E4B0" w14:textId="77777777" w:rsidR="003E5584" w:rsidRDefault="003E5584" w:rsidP="003E5584"/>
          <w:p w14:paraId="43A5C0C2" w14:textId="3149EAA0" w:rsidR="0082188F" w:rsidRDefault="00944606" w:rsidP="00391728">
            <w:pPr>
              <w:pStyle w:val="Heading2"/>
            </w:pPr>
            <w:r>
              <w:t>Extracting Global Level data</w:t>
            </w:r>
          </w:p>
          <w:p w14:paraId="7BBABF42" w14:textId="77777777" w:rsidR="001F18AC" w:rsidRPr="001F18AC" w:rsidRDefault="001F18AC" w:rsidP="001F18AC"/>
          <w:p w14:paraId="6774D0E6" w14:textId="77777777" w:rsidR="0082188F" w:rsidRDefault="00944606" w:rsidP="00B7244E">
            <w:r>
              <w:t xml:space="preserve">Query for retrieving the global level data, </w:t>
            </w:r>
          </w:p>
          <w:p w14:paraId="0E716A89" w14:textId="77777777" w:rsidR="00944606" w:rsidRDefault="00944606" w:rsidP="00944606">
            <w:pPr>
              <w:pStyle w:val="HTMLPreformatted"/>
              <w:numPr>
                <w:ilvl w:val="0"/>
                <w:numId w:val="23"/>
              </w:numPr>
              <w:tabs>
                <w:tab w:val="clear" w:pos="720"/>
              </w:tabs>
              <w:spacing w:before="100" w:beforeAutospacing="1" w:after="100" w:afterAutospacing="1"/>
              <w:divId w:val="1874725247"/>
            </w:pPr>
            <w:r>
              <w:rPr>
                <w:color w:val="000088"/>
              </w:rPr>
              <w:t>select</w:t>
            </w:r>
            <w:r>
              <w:rPr>
                <w:color w:val="000000"/>
              </w:rPr>
              <w:t xml:space="preserve"> </w:t>
            </w:r>
            <w:r>
              <w:rPr>
                <w:color w:val="666600"/>
              </w:rPr>
              <w:t>*</w:t>
            </w:r>
          </w:p>
          <w:p w14:paraId="3010B0BC" w14:textId="77777777" w:rsidR="00944606" w:rsidRDefault="00944606" w:rsidP="00944606">
            <w:pPr>
              <w:pStyle w:val="HTMLPreformatted"/>
              <w:numPr>
                <w:ilvl w:val="0"/>
                <w:numId w:val="23"/>
              </w:numPr>
              <w:tabs>
                <w:tab w:val="clear" w:pos="720"/>
              </w:tabs>
              <w:spacing w:before="100" w:beforeAutospacing="1" w:after="100" w:afterAutospacing="1"/>
              <w:divId w:val="1874725247"/>
            </w:pPr>
            <w:r>
              <w:rPr>
                <w:color w:val="000088"/>
              </w:rPr>
              <w:t>from</w:t>
            </w:r>
            <w:r>
              <w:rPr>
                <w:color w:val="000000"/>
              </w:rPr>
              <w:t xml:space="preserve"> global_data</w:t>
            </w:r>
            <w:r>
              <w:rPr>
                <w:color w:val="666600"/>
              </w:rPr>
              <w:t>;</w:t>
            </w:r>
          </w:p>
          <w:p w14:paraId="67F3F9A3" w14:textId="56BE1F00" w:rsidR="00944606" w:rsidRDefault="00944606" w:rsidP="00B7244E">
            <w:pPr>
              <w:rPr>
                <w:color w:val="000000"/>
              </w:rPr>
            </w:pPr>
            <w:r>
              <w:rPr>
                <w:color w:val="000000"/>
              </w:rPr>
              <w:t> This query yielded 266 number of records as a global-level data.</w:t>
            </w:r>
          </w:p>
          <w:p w14:paraId="56B81964" w14:textId="6FB2FBB9" w:rsidR="00944606" w:rsidRDefault="00944606" w:rsidP="00B7244E"/>
          <w:p w14:paraId="406FE5B6" w14:textId="22CBB71C" w:rsidR="00944606" w:rsidRDefault="00944606" w:rsidP="00B7244E">
            <w:r>
              <w:rPr>
                <w:noProof/>
              </w:rPr>
              <w:drawing>
                <wp:inline distT="0" distB="0" distL="0" distR="0" wp14:anchorId="7C3C6B95" wp14:editId="34F83F19">
                  <wp:extent cx="6927850" cy="2047240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7850" cy="204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42B62" w14:textId="77777777" w:rsidR="00944606" w:rsidRDefault="00944606" w:rsidP="00B7244E"/>
          <w:p w14:paraId="7F0C726B" w14:textId="77777777" w:rsidR="00944606" w:rsidRDefault="00944606" w:rsidP="00B7244E"/>
          <w:p w14:paraId="718AA7AB" w14:textId="42A53DC1" w:rsidR="00B26622" w:rsidRPr="009A2CEE" w:rsidRDefault="00B26622" w:rsidP="00B7244E">
            <w:r>
              <w:t>Finally, the required data for the analysis has been extracted and transformed successfully. In the upcoming step, the data will be load for analysis.</w:t>
            </w:r>
          </w:p>
        </w:tc>
        <w:tc>
          <w:tcPr>
            <w:tcW w:w="20" w:type="dxa"/>
          </w:tcPr>
          <w:p w14:paraId="6F4F3E6F" w14:textId="77777777" w:rsidR="0082188F" w:rsidRDefault="0082188F" w:rsidP="00B7244E"/>
        </w:tc>
      </w:tr>
      <w:tr w:rsidR="0082188F" w14:paraId="40C13916" w14:textId="77777777" w:rsidTr="00F4715A">
        <w:trPr>
          <w:trHeight w:val="514"/>
        </w:trPr>
        <w:tc>
          <w:tcPr>
            <w:tcW w:w="10841" w:type="dxa"/>
          </w:tcPr>
          <w:p w14:paraId="0053B2CC" w14:textId="2EA6540F" w:rsidR="0082188F" w:rsidRPr="00C3569F" w:rsidRDefault="0082188F" w:rsidP="00B7244E">
            <w:pPr>
              <w:pStyle w:val="Footer1"/>
            </w:pPr>
          </w:p>
        </w:tc>
        <w:tc>
          <w:tcPr>
            <w:tcW w:w="20" w:type="dxa"/>
          </w:tcPr>
          <w:p w14:paraId="25FEF31C" w14:textId="77777777" w:rsidR="0082188F" w:rsidRDefault="0082188F" w:rsidP="00B7244E"/>
        </w:tc>
      </w:tr>
      <w:tr w:rsidR="0082188F" w14:paraId="199399AE" w14:textId="77777777" w:rsidTr="00F4715A">
        <w:trPr>
          <w:trHeight w:val="3627"/>
        </w:trPr>
        <w:tc>
          <w:tcPr>
            <w:tcW w:w="10841" w:type="dxa"/>
          </w:tcPr>
          <w:p w14:paraId="16C11C14" w14:textId="3DF38FA7" w:rsidR="0082188F" w:rsidRPr="00C3569F" w:rsidRDefault="0082188F" w:rsidP="00B7244E"/>
        </w:tc>
        <w:tc>
          <w:tcPr>
            <w:tcW w:w="20" w:type="dxa"/>
          </w:tcPr>
          <w:p w14:paraId="095EEC15" w14:textId="77777777" w:rsidR="0082188F" w:rsidRDefault="0082188F" w:rsidP="00B7244E"/>
        </w:tc>
      </w:tr>
    </w:tbl>
    <w:p w14:paraId="4E7B5697" w14:textId="34F5F0C4" w:rsidR="000749AA" w:rsidRDefault="000749AA" w:rsidP="00B7244E"/>
    <w:p w14:paraId="02C41B66" w14:textId="5AD7E641" w:rsidR="00C3569F" w:rsidRDefault="001F18AC" w:rsidP="001F18AC">
      <w:pPr>
        <w:sectPr w:rsidR="00C3569F" w:rsidSect="002A5BA5">
          <w:pgSz w:w="12240" w:h="15840" w:code="1"/>
          <w:pgMar w:top="720" w:right="720" w:bottom="720" w:left="720" w:header="289" w:footer="0" w:gutter="0"/>
          <w:cols w:space="708"/>
          <w:docGrid w:linePitch="360"/>
        </w:sectPr>
      </w:pPr>
      <w:r>
        <w:br w:type="page"/>
      </w:r>
    </w:p>
    <w:p w14:paraId="55DE3BB7" w14:textId="793AABA6" w:rsidR="001F18AC" w:rsidRDefault="001F18AC"/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64"/>
        <w:gridCol w:w="6307"/>
      </w:tblGrid>
      <w:tr w:rsidR="00C3569F" w14:paraId="6037A42A" w14:textId="77777777" w:rsidTr="001F3540">
        <w:trPr>
          <w:trHeight w:val="17"/>
        </w:trPr>
        <w:tc>
          <w:tcPr>
            <w:tcW w:w="4464" w:type="dxa"/>
            <w:tcBorders>
              <w:top w:val="single" w:sz="48" w:space="0" w:color="D83D27" w:themeColor="accent2"/>
            </w:tcBorders>
          </w:tcPr>
          <w:p w14:paraId="14FC5980" w14:textId="3FAC73AB" w:rsidR="00C3569F" w:rsidRPr="009D2C09" w:rsidRDefault="00C3569F" w:rsidP="002A5BA5"/>
        </w:tc>
        <w:tc>
          <w:tcPr>
            <w:tcW w:w="6307" w:type="dxa"/>
          </w:tcPr>
          <w:p w14:paraId="30023853" w14:textId="77777777" w:rsidR="00C3569F" w:rsidRPr="009D2C09" w:rsidRDefault="00C3569F" w:rsidP="00B7244E"/>
        </w:tc>
      </w:tr>
      <w:tr w:rsidR="00C3569F" w14:paraId="6A20AD43" w14:textId="77777777" w:rsidTr="001F3540">
        <w:trPr>
          <w:trHeight w:val="8973"/>
        </w:trPr>
        <w:tc>
          <w:tcPr>
            <w:tcW w:w="10771" w:type="dxa"/>
            <w:gridSpan w:val="2"/>
          </w:tcPr>
          <w:p w14:paraId="51A1BB32" w14:textId="758B9C95" w:rsidR="001B28D2" w:rsidRPr="00C3569F" w:rsidRDefault="007865BF" w:rsidP="00B7244E">
            <w:pPr>
              <w:pStyle w:val="Heading1"/>
            </w:pPr>
            <w:r>
              <w:t>Loadi</w:t>
            </w:r>
            <w:r w:rsidR="006B2603">
              <w:t>ng data (CSV)</w:t>
            </w:r>
          </w:p>
          <w:p w14:paraId="44974222" w14:textId="77777777" w:rsidR="00C3569F" w:rsidRPr="00620D24" w:rsidRDefault="00C3569F" w:rsidP="00B7244E"/>
          <w:p w14:paraId="56DF6D28" w14:textId="12725F32" w:rsidR="006B2603" w:rsidRDefault="006B2603" w:rsidP="006B2603">
            <w:r>
              <w:t>For the analytical purposes of the data, csv is supported by many different tools. But I prefer the Jupyter notebooks over Spreadsheets.</w:t>
            </w:r>
          </w:p>
          <w:p w14:paraId="3CC30ED3" w14:textId="77777777" w:rsidR="006B2603" w:rsidRDefault="006B2603" w:rsidP="006B2603"/>
          <w:p w14:paraId="180D0971" w14:textId="2B475C99" w:rsidR="00C3569F" w:rsidRDefault="006B2603" w:rsidP="006B2603">
            <w:r>
              <w:t xml:space="preserve">In Jupyter notebooks, you can analyze data critically with the help Python and several supported libraries like </w:t>
            </w:r>
            <w:hyperlink r:id="rId20" w:history="1">
              <w:r w:rsidRPr="006B2603">
                <w:rPr>
                  <w:rStyle w:val="Hyperlink"/>
                </w:rPr>
                <w:t>Pandas</w:t>
              </w:r>
            </w:hyperlink>
            <w:r>
              <w:t xml:space="preserve">, </w:t>
            </w:r>
            <w:hyperlink r:id="rId21" w:history="1">
              <w:r w:rsidRPr="006B2603">
                <w:rPr>
                  <w:rStyle w:val="Hyperlink"/>
                </w:rPr>
                <w:t>NumPy</w:t>
              </w:r>
            </w:hyperlink>
            <w:r>
              <w:t xml:space="preserve"> etc. </w:t>
            </w:r>
          </w:p>
          <w:p w14:paraId="6BB823D5" w14:textId="1243A2CF" w:rsidR="006B2603" w:rsidRDefault="006B2603" w:rsidP="006B2603"/>
          <w:p w14:paraId="505F5859" w14:textId="14B8028B" w:rsidR="006B2603" w:rsidRDefault="006B2603" w:rsidP="006B2603">
            <w:r>
              <w:t>So, the loading of data from csv file to a Data Frame in Python is done by,</w:t>
            </w:r>
          </w:p>
          <w:p w14:paraId="0F706882" w14:textId="77777777" w:rsidR="006B2603" w:rsidRDefault="006B2603" w:rsidP="006B2603">
            <w:pPr>
              <w:pStyle w:val="HTMLPreformatted"/>
              <w:numPr>
                <w:ilvl w:val="0"/>
                <w:numId w:val="25"/>
              </w:numPr>
              <w:tabs>
                <w:tab w:val="clear" w:pos="720"/>
              </w:tabs>
              <w:spacing w:before="100" w:beforeAutospacing="1" w:after="100" w:afterAutospacing="1"/>
              <w:divId w:val="194386794"/>
            </w:pPr>
            <w:r>
              <w:rPr>
                <w:color w:val="000000"/>
              </w:rPr>
              <w:t xml:space="preserve">df_CityData 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pd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read_csv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'City-Level-Data (CSV).csv'</w:t>
            </w:r>
            <w:r>
              <w:rPr>
                <w:color w:val="666600"/>
              </w:rPr>
              <w:t>)</w:t>
            </w:r>
          </w:p>
          <w:p w14:paraId="666600AA" w14:textId="77777777" w:rsidR="006B2603" w:rsidRDefault="006B2603" w:rsidP="006B2603">
            <w:pPr>
              <w:pStyle w:val="HTMLPreformatted"/>
              <w:numPr>
                <w:ilvl w:val="0"/>
                <w:numId w:val="25"/>
              </w:numPr>
              <w:tabs>
                <w:tab w:val="clear" w:pos="720"/>
              </w:tabs>
              <w:spacing w:before="100" w:beforeAutospacing="1" w:after="100" w:afterAutospacing="1"/>
              <w:divId w:val="194386794"/>
            </w:pPr>
            <w:r>
              <w:rPr>
                <w:color w:val="000000"/>
              </w:rPr>
              <w:t xml:space="preserve">df_GlobalData 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pd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read_csv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'Global-Data (CSV).csv'</w:t>
            </w:r>
            <w:r>
              <w:rPr>
                <w:color w:val="666600"/>
              </w:rPr>
              <w:t>)</w:t>
            </w:r>
          </w:p>
          <w:p w14:paraId="05510F23" w14:textId="041B9B99" w:rsidR="00984C82" w:rsidRDefault="006B2603" w:rsidP="00984C82">
            <w:pPr>
              <w:rPr>
                <w:color w:val="000000"/>
              </w:rPr>
            </w:pPr>
            <w:r>
              <w:rPr>
                <w:color w:val="000000"/>
              </w:rPr>
              <w:t xml:space="preserve"> The first line of code reads </w:t>
            </w:r>
            <w:r w:rsidR="00984C82">
              <w:rPr>
                <w:color w:val="000000"/>
              </w:rPr>
              <w:t xml:space="preserve">data from </w:t>
            </w:r>
            <w:r w:rsidR="00984C82" w:rsidRPr="00984C82">
              <w:rPr>
                <w:color w:val="000000"/>
                <w:highlight w:val="lightGray"/>
              </w:rPr>
              <w:t>“City-Level</w:t>
            </w:r>
            <w:r w:rsidR="00984C82">
              <w:rPr>
                <w:color w:val="000000"/>
                <w:highlight w:val="lightGray"/>
              </w:rPr>
              <w:t>-</w:t>
            </w:r>
            <w:r w:rsidR="00984C82" w:rsidRPr="00984C82">
              <w:rPr>
                <w:color w:val="000000"/>
                <w:highlight w:val="lightGray"/>
              </w:rPr>
              <w:t>Data (CSV).csv”</w:t>
            </w:r>
            <w:r w:rsidR="00984C82">
              <w:rPr>
                <w:color w:val="000000"/>
              </w:rPr>
              <w:t xml:space="preserve"> file and writes it to a </w:t>
            </w:r>
            <w:r w:rsidR="00984C82" w:rsidRPr="00984C82">
              <w:rPr>
                <w:color w:val="000000"/>
                <w:highlight w:val="lightGray"/>
              </w:rPr>
              <w:t>“df_CityData”</w:t>
            </w:r>
            <w:r w:rsidR="00984C82">
              <w:rPr>
                <w:color w:val="000000"/>
              </w:rPr>
              <w:t xml:space="preserve"> data frame. And the second line of code reads data from </w:t>
            </w:r>
            <w:r w:rsidR="00984C82" w:rsidRPr="00984C82">
              <w:rPr>
                <w:color w:val="000000"/>
                <w:highlight w:val="lightGray"/>
              </w:rPr>
              <w:t>“</w:t>
            </w:r>
            <w:r w:rsidR="00984C82">
              <w:rPr>
                <w:color w:val="000000"/>
                <w:highlight w:val="lightGray"/>
              </w:rPr>
              <w:t>Global-</w:t>
            </w:r>
            <w:r w:rsidR="00984C82" w:rsidRPr="00984C82">
              <w:rPr>
                <w:color w:val="000000"/>
                <w:highlight w:val="lightGray"/>
              </w:rPr>
              <w:t>Data (CSV).csv”</w:t>
            </w:r>
            <w:r w:rsidR="00984C82">
              <w:rPr>
                <w:color w:val="000000"/>
              </w:rPr>
              <w:t xml:space="preserve"> file and writes it to a </w:t>
            </w:r>
            <w:r w:rsidR="00984C82" w:rsidRPr="00984C82">
              <w:rPr>
                <w:color w:val="000000"/>
                <w:highlight w:val="lightGray"/>
              </w:rPr>
              <w:t>“df_</w:t>
            </w:r>
            <w:r w:rsidR="00984C82">
              <w:rPr>
                <w:color w:val="000000"/>
                <w:highlight w:val="lightGray"/>
              </w:rPr>
              <w:t>Global</w:t>
            </w:r>
            <w:r w:rsidR="00984C82" w:rsidRPr="00984C82">
              <w:rPr>
                <w:color w:val="000000"/>
                <w:highlight w:val="lightGray"/>
              </w:rPr>
              <w:t>Data”</w:t>
            </w:r>
            <w:r w:rsidR="00984C82">
              <w:rPr>
                <w:color w:val="000000"/>
              </w:rPr>
              <w:t xml:space="preserve"> data frame.</w:t>
            </w:r>
          </w:p>
          <w:p w14:paraId="6F1C5B08" w14:textId="322CDDED" w:rsidR="006B2603" w:rsidRDefault="006B2603" w:rsidP="006B2603">
            <w:pPr>
              <w:rPr>
                <w:color w:val="000000"/>
              </w:rPr>
            </w:pPr>
          </w:p>
          <w:p w14:paraId="45050673" w14:textId="1A31EEC1" w:rsidR="00984C82" w:rsidRDefault="00984C82" w:rsidP="00B36894">
            <w:pPr>
              <w:rPr>
                <w:color w:val="000000"/>
              </w:rPr>
            </w:pPr>
            <w:r>
              <w:rPr>
                <w:color w:val="000000"/>
              </w:rPr>
              <w:t xml:space="preserve">To </w:t>
            </w:r>
            <w:r w:rsidR="00B36894">
              <w:rPr>
                <w:color w:val="000000"/>
              </w:rPr>
              <w:t xml:space="preserve">ensure </w:t>
            </w:r>
            <w:r w:rsidRPr="00984C82">
              <w:rPr>
                <w:color w:val="000000"/>
              </w:rPr>
              <w:t>whether</w:t>
            </w:r>
            <w:r>
              <w:rPr>
                <w:color w:val="000000"/>
              </w:rPr>
              <w:t xml:space="preserve"> the data has been successfully read and stored in the desired data frames</w:t>
            </w:r>
            <w:r w:rsidR="00B36894">
              <w:rPr>
                <w:color w:val="000000"/>
              </w:rPr>
              <w:t xml:space="preserve">, the lines of code used to </w:t>
            </w:r>
            <w:r w:rsidR="00E63345">
              <w:rPr>
                <w:color w:val="000000"/>
              </w:rPr>
              <w:t>examine,</w:t>
            </w:r>
            <w:r w:rsidR="00B36894">
              <w:rPr>
                <w:color w:val="000000"/>
              </w:rPr>
              <w:t xml:space="preserve"> and the results yielded are shown side by side.</w:t>
            </w:r>
          </w:p>
          <w:p w14:paraId="180B43E6" w14:textId="77777777" w:rsidR="00B36894" w:rsidRDefault="00B36894" w:rsidP="00B36894">
            <w:pPr>
              <w:rPr>
                <w:color w:val="000000"/>
              </w:rPr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955"/>
              <w:gridCol w:w="6806"/>
            </w:tblGrid>
            <w:tr w:rsidR="00984C82" w14:paraId="54F32201" w14:textId="77777777" w:rsidTr="00B36894">
              <w:tc>
                <w:tcPr>
                  <w:tcW w:w="3955" w:type="dxa"/>
                  <w:tcBorders>
                    <w:right w:val="single" w:sz="4" w:space="0" w:color="auto"/>
                  </w:tcBorders>
                </w:tcPr>
                <w:p w14:paraId="478A5F93" w14:textId="77777777" w:rsidR="00984C82" w:rsidRDefault="00984C82" w:rsidP="00984C82">
                  <w:pPr>
                    <w:pStyle w:val="HTMLPreformatted"/>
                    <w:numPr>
                      <w:ilvl w:val="0"/>
                      <w:numId w:val="26"/>
                    </w:numPr>
                    <w:tabs>
                      <w:tab w:val="clear" w:pos="720"/>
                    </w:tabs>
                    <w:spacing w:before="100" w:beforeAutospacing="1" w:after="100" w:afterAutospacing="1"/>
                    <w:divId w:val="1237588066"/>
                  </w:pPr>
                  <w:r>
                    <w:rPr>
                      <w:color w:val="000000"/>
                    </w:rPr>
                    <w:t>df_CityData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000000"/>
                    </w:rPr>
                    <w:t>head</w:t>
                  </w:r>
                  <w:r>
                    <w:rPr>
                      <w:color w:val="666600"/>
                    </w:rPr>
                    <w:t>()</w:t>
                  </w:r>
                </w:p>
                <w:p w14:paraId="5355F82F" w14:textId="228158EE" w:rsidR="00984C82" w:rsidRDefault="00984C82" w:rsidP="006B2603">
                  <w:pPr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6806" w:type="dxa"/>
                  <w:tcBorders>
                    <w:left w:val="single" w:sz="4" w:space="0" w:color="auto"/>
                  </w:tcBorders>
                </w:tcPr>
                <w:p w14:paraId="241F0442" w14:textId="239026E9" w:rsidR="00984C82" w:rsidRDefault="00984C82" w:rsidP="006B2603">
                  <w:pPr>
                    <w:rPr>
                      <w:color w:val="00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C317988" wp14:editId="41103BC9">
                        <wp:extent cx="3524250" cy="2247900"/>
                        <wp:effectExtent l="0" t="0" r="0" b="0"/>
                        <wp:docPr id="13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24250" cy="2247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B36894" w14:paraId="43DF2F8D" w14:textId="77777777" w:rsidTr="00B36894">
              <w:tc>
                <w:tcPr>
                  <w:tcW w:w="3955" w:type="dxa"/>
                  <w:tcBorders>
                    <w:right w:val="single" w:sz="4" w:space="0" w:color="auto"/>
                  </w:tcBorders>
                </w:tcPr>
                <w:p w14:paraId="599DDCD9" w14:textId="643014F4" w:rsidR="00B36894" w:rsidRDefault="00B36894" w:rsidP="00B36894">
                  <w:pPr>
                    <w:pStyle w:val="HTMLPreformatted"/>
                    <w:spacing w:before="100" w:beforeAutospacing="1" w:after="100" w:afterAutospacing="1"/>
                    <w:rPr>
                      <w:color w:val="000000"/>
                    </w:rPr>
                  </w:pPr>
                </w:p>
              </w:tc>
              <w:tc>
                <w:tcPr>
                  <w:tcW w:w="6806" w:type="dxa"/>
                  <w:tcBorders>
                    <w:left w:val="single" w:sz="4" w:space="0" w:color="auto"/>
                  </w:tcBorders>
                </w:tcPr>
                <w:p w14:paraId="182E50D1" w14:textId="77777777" w:rsidR="00B36894" w:rsidRDefault="00B36894" w:rsidP="006B2603">
                  <w:pPr>
                    <w:rPr>
                      <w:noProof/>
                    </w:rPr>
                  </w:pPr>
                </w:p>
              </w:tc>
            </w:tr>
            <w:tr w:rsidR="00984C82" w14:paraId="213561E7" w14:textId="77777777" w:rsidTr="00B36894">
              <w:tc>
                <w:tcPr>
                  <w:tcW w:w="3955" w:type="dxa"/>
                  <w:tcBorders>
                    <w:right w:val="single" w:sz="4" w:space="0" w:color="auto"/>
                  </w:tcBorders>
                </w:tcPr>
                <w:p w14:paraId="1FE889F7" w14:textId="77777777" w:rsidR="00984C82" w:rsidRDefault="00984C82" w:rsidP="00984C82">
                  <w:pPr>
                    <w:pStyle w:val="HTMLPreformatted"/>
                    <w:numPr>
                      <w:ilvl w:val="0"/>
                      <w:numId w:val="27"/>
                    </w:numPr>
                    <w:tabs>
                      <w:tab w:val="clear" w:pos="720"/>
                    </w:tabs>
                    <w:spacing w:before="100" w:beforeAutospacing="1" w:after="100" w:afterAutospacing="1"/>
                    <w:divId w:val="725951870"/>
                  </w:pPr>
                  <w:r>
                    <w:rPr>
                      <w:color w:val="000000"/>
                    </w:rPr>
                    <w:t>df_GlobalData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000000"/>
                    </w:rPr>
                    <w:t>head</w:t>
                  </w:r>
                  <w:r>
                    <w:rPr>
                      <w:color w:val="666600"/>
                    </w:rPr>
                    <w:t>()</w:t>
                  </w:r>
                </w:p>
                <w:p w14:paraId="0E6C6BE4" w14:textId="37017D08" w:rsidR="00984C82" w:rsidRDefault="00984C82" w:rsidP="006B2603">
                  <w:pPr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</w:tc>
              <w:tc>
                <w:tcPr>
                  <w:tcW w:w="6806" w:type="dxa"/>
                  <w:tcBorders>
                    <w:left w:val="single" w:sz="4" w:space="0" w:color="auto"/>
                  </w:tcBorders>
                </w:tcPr>
                <w:p w14:paraId="7073B00A" w14:textId="4B9C755B" w:rsidR="00984C82" w:rsidRDefault="00984C82" w:rsidP="006B2603">
                  <w:pPr>
                    <w:rPr>
                      <w:color w:val="00000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C4EF940" wp14:editId="3143EE2D">
                        <wp:extent cx="1962150" cy="2266950"/>
                        <wp:effectExtent l="0" t="0" r="6350" b="0"/>
                        <wp:docPr id="17" name="Pictur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62150" cy="2266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3D9EB32" w14:textId="3B58DB47" w:rsidR="00C3569F" w:rsidRPr="00620D24" w:rsidRDefault="00C3569F" w:rsidP="00B36894"/>
        </w:tc>
      </w:tr>
    </w:tbl>
    <w:p w14:paraId="1C542747" w14:textId="77777777" w:rsidR="00C3569F" w:rsidRDefault="00C3569F" w:rsidP="00B7244E">
      <w:pPr>
        <w:sectPr w:rsidR="00C3569F" w:rsidSect="002A5BA5">
          <w:pgSz w:w="12240" w:h="15840" w:code="1"/>
          <w:pgMar w:top="720" w:right="720" w:bottom="720" w:left="720" w:header="289" w:footer="0" w:gutter="0"/>
          <w:cols w:space="708"/>
          <w:docGrid w:linePitch="360"/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64"/>
        <w:gridCol w:w="6293"/>
      </w:tblGrid>
      <w:tr w:rsidR="00C3569F" w:rsidRPr="00F74F95" w14:paraId="6268B939" w14:textId="77777777" w:rsidTr="002A5BA5">
        <w:trPr>
          <w:trHeight w:val="60"/>
        </w:trPr>
        <w:tc>
          <w:tcPr>
            <w:tcW w:w="4464" w:type="dxa"/>
            <w:tcBorders>
              <w:top w:val="single" w:sz="48" w:space="0" w:color="D83D27" w:themeColor="accent2"/>
            </w:tcBorders>
          </w:tcPr>
          <w:p w14:paraId="637389AF" w14:textId="77777777" w:rsidR="00C3569F" w:rsidRPr="00475B12" w:rsidRDefault="00C3569F" w:rsidP="00B7244E"/>
        </w:tc>
        <w:tc>
          <w:tcPr>
            <w:tcW w:w="6293" w:type="dxa"/>
          </w:tcPr>
          <w:p w14:paraId="6275F5EF" w14:textId="77777777" w:rsidR="00C3569F" w:rsidRPr="00475B12" w:rsidRDefault="00C3569F" w:rsidP="00B7244E"/>
        </w:tc>
      </w:tr>
      <w:tr w:rsidR="002A5BA5" w:rsidRPr="00F74F95" w14:paraId="5BA517FC" w14:textId="77777777" w:rsidTr="00C65BC2">
        <w:trPr>
          <w:trHeight w:val="60"/>
        </w:trPr>
        <w:tc>
          <w:tcPr>
            <w:tcW w:w="10757" w:type="dxa"/>
            <w:gridSpan w:val="2"/>
          </w:tcPr>
          <w:p w14:paraId="6696B305" w14:textId="048C75E6" w:rsidR="002A5BA5" w:rsidRPr="00C3569F" w:rsidRDefault="000F1422" w:rsidP="002A5BA5">
            <w:pPr>
              <w:pStyle w:val="Heading1"/>
            </w:pPr>
            <w:r>
              <w:t>Visualizing &amp; calculating Moving Averages</w:t>
            </w:r>
          </w:p>
          <w:p w14:paraId="0A7AE93F" w14:textId="439EF183" w:rsidR="000F1422" w:rsidRDefault="000F1422" w:rsidP="002A5BA5"/>
          <w:p w14:paraId="43A4171D" w14:textId="12A05D4E" w:rsidR="006D74F3" w:rsidRDefault="006D74F3" w:rsidP="006D74F3">
            <w:pPr>
              <w:pStyle w:val="Heading2"/>
            </w:pPr>
            <w:r w:rsidRPr="006D74F3">
              <w:t>Visualizing raw data</w:t>
            </w:r>
          </w:p>
          <w:p w14:paraId="2D282ED6" w14:textId="23751124" w:rsidR="006D74F3" w:rsidRDefault="006D74F3" w:rsidP="006D74F3"/>
          <w:p w14:paraId="0121242A" w14:textId="4E90BD48" w:rsidR="006D74F3" w:rsidRDefault="006D74F3" w:rsidP="006D74F3">
            <w:r>
              <w:t xml:space="preserve">Firstly, to understand the data and its trends. Drawing a line chart to explore the spikes and fluctuations in the local temperatures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 xml:space="preserve"> and global temperatures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 xml:space="preserve"> for better comparisons.</w:t>
            </w:r>
          </w:p>
          <w:p w14:paraId="7048E589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figure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figsize</w:t>
            </w:r>
            <w:r>
              <w:rPr>
                <w:color w:val="666600"/>
              </w:rPr>
              <w:t>=[</w:t>
            </w:r>
            <w:r>
              <w:rPr>
                <w:color w:val="006666"/>
              </w:rPr>
              <w:t>15</w:t>
            </w:r>
            <w:r>
              <w:rPr>
                <w:color w:val="666600"/>
              </w:rPr>
              <w:t>,</w:t>
            </w:r>
            <w:r>
              <w:rPr>
                <w:color w:val="006666"/>
              </w:rPr>
              <w:t>10</w:t>
            </w:r>
            <w:r>
              <w:rPr>
                <w:color w:val="666600"/>
              </w:rPr>
              <w:t>])</w:t>
            </w:r>
          </w:p>
          <w:p w14:paraId="379A9B00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1392DEF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 xml:space="preserve">         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9A408FC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temp'</w:t>
            </w:r>
            <w:r>
              <w:rPr>
                <w:color w:val="666600"/>
              </w:rPr>
              <w:t>)</w:t>
            </w:r>
          </w:p>
          <w:p w14:paraId="34F97940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61AD4D96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50865C51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temp'</w:t>
            </w:r>
            <w:r>
              <w:rPr>
                <w:color w:val="666600"/>
              </w:rPr>
              <w:t>)</w:t>
            </w:r>
          </w:p>
          <w:p w14:paraId="4D906DAF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legend</w:t>
            </w:r>
            <w:r>
              <w:rPr>
                <w:color w:val="666600"/>
              </w:rPr>
              <w:t>()</w:t>
            </w:r>
          </w:p>
          <w:p w14:paraId="38CCBFBF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grid</w:t>
            </w:r>
            <w:r>
              <w:rPr>
                <w:color w:val="666600"/>
              </w:rPr>
              <w:t>(</w:t>
            </w:r>
            <w:r>
              <w:rPr>
                <w:color w:val="000088"/>
              </w:rPr>
              <w:t>True</w:t>
            </w:r>
            <w:r>
              <w:rPr>
                <w:color w:val="666600"/>
              </w:rPr>
              <w:t>)</w:t>
            </w:r>
          </w:p>
          <w:p w14:paraId="21E4CED1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axis</w:t>
            </w:r>
            <w:r>
              <w:rPr>
                <w:color w:val="666600"/>
              </w:rPr>
              <w:t>([</w:t>
            </w:r>
            <w:r>
              <w:rPr>
                <w:color w:val="006666"/>
              </w:rPr>
              <w:t>1745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2020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30</w:t>
            </w:r>
            <w:r>
              <w:rPr>
                <w:color w:val="666600"/>
              </w:rPr>
              <w:t>])</w:t>
            </w:r>
          </w:p>
          <w:p w14:paraId="61DEE5E4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title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'Weather Trends Lahore vs Global'</w:t>
            </w:r>
            <w:r>
              <w:rPr>
                <w:color w:val="666600"/>
              </w:rPr>
              <w:t>)</w:t>
            </w:r>
          </w:p>
          <w:p w14:paraId="3F263DFC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xlabel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)</w:t>
            </w:r>
          </w:p>
          <w:p w14:paraId="3924C470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ylabel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'Temperature (°C)'</w:t>
            </w:r>
            <w:r>
              <w:rPr>
                <w:color w:val="666600"/>
              </w:rPr>
              <w:t>)</w:t>
            </w:r>
          </w:p>
          <w:p w14:paraId="5290D900" w14:textId="77777777" w:rsidR="006D74F3" w:rsidRDefault="006D74F3" w:rsidP="006D74F3">
            <w:pPr>
              <w:pStyle w:val="HTMLPreformatted"/>
              <w:numPr>
                <w:ilvl w:val="0"/>
                <w:numId w:val="28"/>
              </w:numPr>
              <w:tabs>
                <w:tab w:val="clear" w:pos="720"/>
              </w:tabs>
              <w:spacing w:before="100" w:beforeAutospacing="1" w:after="100" w:afterAutospacing="1"/>
              <w:divId w:val="59312967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show</w:t>
            </w:r>
            <w:r>
              <w:rPr>
                <w:color w:val="666600"/>
              </w:rPr>
              <w:t>()</w:t>
            </w:r>
          </w:p>
          <w:p w14:paraId="1BA83267" w14:textId="07B0A426" w:rsidR="006D74F3" w:rsidRDefault="006D74F3" w:rsidP="006D74F3">
            <w:pP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E95F3D0" wp14:editId="37F16082">
                  <wp:extent cx="6363406" cy="4297680"/>
                  <wp:effectExtent l="0" t="0" r="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3406" cy="429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425F3" w14:textId="77777777" w:rsidR="006D74F3" w:rsidRDefault="006D74F3" w:rsidP="006D74F3"/>
          <w:p w14:paraId="5E2D0774" w14:textId="748F052A" w:rsidR="002A5BA5" w:rsidRDefault="00D93425" w:rsidP="00D93425">
            <w:r>
              <w:lastRenderedPageBreak/>
              <w:t>Lahore temperature</w:t>
            </w:r>
            <w:r w:rsidR="00C57158">
              <w:t xml:space="preserve"> </w:t>
            </w:r>
            <w:r w:rsidR="00C57158" w:rsidRPr="00100439">
              <w:t>(</w:t>
            </w:r>
            <w:r w:rsidR="00C57158" w:rsidRPr="00100439">
              <w:rPr>
                <w:vertAlign w:val="superscript"/>
              </w:rPr>
              <w:t>o</w:t>
            </w:r>
            <w:r w:rsidR="00C57158" w:rsidRPr="00100439">
              <w:t>C)</w:t>
            </w:r>
            <w:r>
              <w:t xml:space="preserve"> </w:t>
            </w:r>
            <w:r w:rsidR="00C57158">
              <w:t xml:space="preserve">are the </w:t>
            </w:r>
            <w:r>
              <w:t>blue ones,</w:t>
            </w:r>
            <w:r w:rsidR="00C57158">
              <w:t xml:space="preserve"> the average maximum temperature </w:t>
            </w:r>
            <w:r w:rsidR="00C57158" w:rsidRPr="00100439">
              <w:t>(</w:t>
            </w:r>
            <w:r w:rsidR="00C57158" w:rsidRPr="00100439">
              <w:rPr>
                <w:vertAlign w:val="superscript"/>
              </w:rPr>
              <w:t>o</w:t>
            </w:r>
            <w:r w:rsidR="00C57158" w:rsidRPr="00100439">
              <w:t>C)</w:t>
            </w:r>
            <w:r w:rsidR="00C57158">
              <w:t xml:space="preserve"> ever reached</w:t>
            </w:r>
            <w:r>
              <w:t xml:space="preserve"> </w:t>
            </w:r>
            <w:r w:rsidR="00C57158">
              <w:t>in Lahore is 27.70</w:t>
            </w:r>
            <w:r w:rsidR="00C57158" w:rsidRPr="00100439">
              <w:rPr>
                <w:vertAlign w:val="superscript"/>
              </w:rPr>
              <w:t>o</w:t>
            </w:r>
            <w:r w:rsidR="00C57158" w:rsidRPr="00100439">
              <w:t>C</w:t>
            </w:r>
            <w:r w:rsidR="00C57158">
              <w:t xml:space="preserve"> in the year </w:t>
            </w:r>
            <w:r>
              <w:t>1838</w:t>
            </w:r>
            <w:r w:rsidR="00C57158">
              <w:t xml:space="preserve"> and the average minimum temperature </w:t>
            </w:r>
            <w:r w:rsidR="00C57158" w:rsidRPr="00100439">
              <w:t>(</w:t>
            </w:r>
            <w:r w:rsidR="00C57158" w:rsidRPr="00100439">
              <w:rPr>
                <w:vertAlign w:val="superscript"/>
              </w:rPr>
              <w:t>o</w:t>
            </w:r>
            <w:r w:rsidR="00C57158" w:rsidRPr="00100439">
              <w:t>C)</w:t>
            </w:r>
            <w:r w:rsidR="00C57158">
              <w:t xml:space="preserve"> ever recorded is 22.74</w:t>
            </w:r>
            <w:r w:rsidR="00C57158" w:rsidRPr="00100439">
              <w:rPr>
                <w:vertAlign w:val="superscript"/>
              </w:rPr>
              <w:t>o</w:t>
            </w:r>
            <w:r w:rsidR="00C57158" w:rsidRPr="00100439">
              <w:t>C</w:t>
            </w:r>
            <w:r w:rsidR="00C57158">
              <w:t xml:space="preserve"> in year 1817 &amp; 1836 as per the data. The span of data is from year 1816 to year 2013. </w:t>
            </w:r>
          </w:p>
          <w:p w14:paraId="4E550060" w14:textId="77777777" w:rsidR="00D07859" w:rsidRDefault="00D07859" w:rsidP="002A5BA5"/>
          <w:p w14:paraId="471AA342" w14:textId="0913DC0E" w:rsidR="002A5BA5" w:rsidRDefault="00D07859" w:rsidP="002A5BA5">
            <w:r>
              <w:t xml:space="preserve">Global temperature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 xml:space="preserve"> are the orange ones, the average maximum temperature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 xml:space="preserve"> ever reached globally is 9.83</w:t>
            </w:r>
            <w:r w:rsidRPr="00100439">
              <w:rPr>
                <w:vertAlign w:val="superscript"/>
              </w:rPr>
              <w:t>o</w:t>
            </w:r>
            <w:r w:rsidRPr="00100439">
              <w:t>C</w:t>
            </w:r>
            <w:r>
              <w:t xml:space="preserve"> in the year 2015 and the average minimum temperature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 xml:space="preserve"> ever recorded is 5.78</w:t>
            </w:r>
            <w:r w:rsidRPr="00100439">
              <w:rPr>
                <w:vertAlign w:val="superscript"/>
              </w:rPr>
              <w:t>o</w:t>
            </w:r>
            <w:r w:rsidRPr="00100439">
              <w:t>C</w:t>
            </w:r>
            <w:r>
              <w:t xml:space="preserve"> in year 1752 as per the data. The span of data is from year 1750 to year 2015.</w:t>
            </w:r>
          </w:p>
          <w:p w14:paraId="63F5EB86" w14:textId="59EDB9FC" w:rsidR="002A5BA5" w:rsidRDefault="002A5BA5" w:rsidP="002A5BA5"/>
          <w:p w14:paraId="1004DB88" w14:textId="10BE8EA0" w:rsidR="00D07859" w:rsidRDefault="00D07859" w:rsidP="002A5BA5">
            <w:r>
              <w:t xml:space="preserve">But the temperatures fluctuations are so rapid around the years, so we </w:t>
            </w:r>
            <w:r w:rsidR="00E63345">
              <w:t>must</w:t>
            </w:r>
            <w:r>
              <w:t xml:space="preserve"> calculate the moving average over the years temperature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>. To predict better results.</w:t>
            </w:r>
          </w:p>
          <w:p w14:paraId="1BFE17CC" w14:textId="7CEA2E72" w:rsidR="00D07859" w:rsidRDefault="00D07859" w:rsidP="002A5BA5"/>
          <w:p w14:paraId="08E2CF94" w14:textId="77777777" w:rsidR="00615D42" w:rsidRDefault="00615D42" w:rsidP="002A5BA5"/>
          <w:p w14:paraId="6C8A729D" w14:textId="3594DBB9" w:rsidR="002A5BA5" w:rsidRDefault="00D07859" w:rsidP="00D07859">
            <w:pPr>
              <w:pStyle w:val="Heading2"/>
            </w:pPr>
            <w:bookmarkStart w:id="0" w:name="_Hlk61818918"/>
            <w:r>
              <w:t>Calculating Moving Averages on Raw Data &amp; Visualizing</w:t>
            </w:r>
            <w:bookmarkEnd w:id="0"/>
          </w:p>
          <w:p w14:paraId="2ABE05E0" w14:textId="56F428A8" w:rsidR="00D07859" w:rsidRDefault="00D07859" w:rsidP="00D07859"/>
          <w:p w14:paraId="00EA2D64" w14:textId="77777777" w:rsidR="00615D42" w:rsidRDefault="00E63345" w:rsidP="00D07859">
            <w:r>
              <w:t xml:space="preserve">Calculating moving averages for both local &amp; global data temperatures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 xml:space="preserve"> for the span of a decade. </w:t>
            </w:r>
          </w:p>
          <w:p w14:paraId="3DFA2A81" w14:textId="77777777" w:rsidR="00615D42" w:rsidRDefault="00615D42" w:rsidP="00D07859"/>
          <w:p w14:paraId="6486E37A" w14:textId="77777777" w:rsidR="00615D42" w:rsidRDefault="00E63345" w:rsidP="00D07859">
            <w:r w:rsidRPr="00615D42">
              <w:rPr>
                <w:rStyle w:val="QuoteChar"/>
                <w:highlight w:val="lightGray"/>
              </w:rPr>
              <w:t>Why the window size or moving average calculating for 10 years or decade?</w:t>
            </w:r>
            <w:r>
              <w:t xml:space="preserve"> </w:t>
            </w:r>
          </w:p>
          <w:p w14:paraId="75C241FE" w14:textId="77777777" w:rsidR="00615D42" w:rsidRDefault="00615D42" w:rsidP="00D07859"/>
          <w:p w14:paraId="6FC89D67" w14:textId="45A8CA64" w:rsidR="00D07859" w:rsidRDefault="00E63345" w:rsidP="00D07859">
            <w:r>
              <w:t>As the dispersion of data will be reduced</w:t>
            </w:r>
            <w:r w:rsidR="00410F9C">
              <w:t xml:space="preserve"> nearly by 25%</w:t>
            </w:r>
            <w:r>
              <w:t>, and lesser the dispersion of data</w:t>
            </w:r>
            <w:r w:rsidR="00615D42">
              <w:t xml:space="preserve"> the trend line will be smoother.</w:t>
            </w:r>
          </w:p>
          <w:p w14:paraId="77694161" w14:textId="77777777" w:rsidR="00410F9C" w:rsidRDefault="00410F9C" w:rsidP="00D07859"/>
          <w:p w14:paraId="511F473C" w14:textId="77777777" w:rsidR="00615D42" w:rsidRDefault="00615D42" w:rsidP="00615D42">
            <w:pPr>
              <w:pStyle w:val="HTMLPreformatted"/>
              <w:numPr>
                <w:ilvl w:val="0"/>
                <w:numId w:val="29"/>
              </w:numPr>
              <w:tabs>
                <w:tab w:val="clear" w:pos="720"/>
              </w:tabs>
              <w:spacing w:before="100" w:beforeAutospacing="1" w:after="100" w:afterAutospacing="1"/>
              <w:divId w:val="1070693536"/>
            </w:pPr>
            <w:r>
              <w:rPr>
                <w:color w:val="000000"/>
              </w:rPr>
              <w:t>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'm_avg_temp'</w:t>
            </w:r>
            <w:r>
              <w:rPr>
                <w:color w:val="6666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].</w:t>
            </w:r>
            <w:r>
              <w:rPr>
                <w:color w:val="000000"/>
              </w:rPr>
              <w:t>rolling</w:t>
            </w:r>
            <w:r>
              <w:rPr>
                <w:color w:val="666600"/>
              </w:rPr>
              <w:t>(</w:t>
            </w:r>
            <w:r>
              <w:rPr>
                <w:color w:val="006666"/>
              </w:rPr>
              <w:t>10</w:t>
            </w:r>
            <w:r>
              <w:rPr>
                <w:color w:val="666600"/>
              </w:rPr>
              <w:t>).</w:t>
            </w:r>
            <w:r>
              <w:rPr>
                <w:color w:val="000000"/>
              </w:rPr>
              <w:t>mean</w:t>
            </w:r>
            <w:r>
              <w:rPr>
                <w:color w:val="666600"/>
              </w:rPr>
              <w:t>()</w:t>
            </w:r>
          </w:p>
          <w:p w14:paraId="37FC9D64" w14:textId="77777777" w:rsidR="00615D42" w:rsidRDefault="00615D42" w:rsidP="00615D42">
            <w:pPr>
              <w:pStyle w:val="HTMLPreformatted"/>
              <w:numPr>
                <w:ilvl w:val="0"/>
                <w:numId w:val="29"/>
              </w:numPr>
              <w:tabs>
                <w:tab w:val="clear" w:pos="720"/>
              </w:tabs>
              <w:spacing w:before="100" w:beforeAutospacing="1" w:after="100" w:afterAutospacing="1"/>
              <w:divId w:val="1070693536"/>
            </w:pP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'm_avg_temp'</w:t>
            </w:r>
            <w:r>
              <w:rPr>
                <w:color w:val="6666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].</w:t>
            </w:r>
            <w:r>
              <w:rPr>
                <w:color w:val="000000"/>
              </w:rPr>
              <w:t>rolling</w:t>
            </w:r>
            <w:r>
              <w:rPr>
                <w:color w:val="666600"/>
              </w:rPr>
              <w:t>(</w:t>
            </w:r>
            <w:r>
              <w:rPr>
                <w:color w:val="006666"/>
              </w:rPr>
              <w:t>10</w:t>
            </w:r>
            <w:r>
              <w:rPr>
                <w:color w:val="666600"/>
              </w:rPr>
              <w:t>).</w:t>
            </w:r>
            <w:r>
              <w:rPr>
                <w:color w:val="000000"/>
              </w:rPr>
              <w:t>mean</w:t>
            </w:r>
            <w:r>
              <w:rPr>
                <w:color w:val="666600"/>
              </w:rPr>
              <w:t>()</w:t>
            </w:r>
          </w:p>
          <w:p w14:paraId="00CE0AFD" w14:textId="77E8093A" w:rsidR="00615D42" w:rsidRDefault="00615D42" w:rsidP="00615D42">
            <w:r>
              <w:rPr>
                <w:color w:val="000000"/>
              </w:rPr>
              <w:t xml:space="preserve"> Now plotting the data of moving averages calculated for 10 years span of both local and global temperatures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</w:p>
          <w:p w14:paraId="1BB6DEE6" w14:textId="77777777" w:rsidR="00615D42" w:rsidRDefault="00615D42" w:rsidP="00615D42">
            <w:pPr>
              <w:rPr>
                <w:color w:val="000000"/>
              </w:rPr>
            </w:pPr>
          </w:p>
          <w:p w14:paraId="491475AE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figure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figsize</w:t>
            </w:r>
            <w:r>
              <w:rPr>
                <w:color w:val="666600"/>
              </w:rPr>
              <w:t>=[</w:t>
            </w:r>
            <w:r>
              <w:rPr>
                <w:color w:val="006666"/>
              </w:rPr>
              <w:t>15</w:t>
            </w:r>
            <w:r>
              <w:rPr>
                <w:color w:val="666600"/>
              </w:rPr>
              <w:t>,</w:t>
            </w:r>
            <w:r>
              <w:rPr>
                <w:color w:val="006666"/>
              </w:rPr>
              <w:t>10</w:t>
            </w:r>
            <w:r>
              <w:rPr>
                <w:color w:val="666600"/>
              </w:rPr>
              <w:t>])</w:t>
            </w:r>
          </w:p>
          <w:p w14:paraId="30F374DF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06D74EA1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 xml:space="preserve">         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0CF03222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temp'</w:t>
            </w:r>
            <w:r>
              <w:rPr>
                <w:color w:val="666600"/>
              </w:rPr>
              <w:t>)</w:t>
            </w:r>
          </w:p>
          <w:p w14:paraId="75C00C4E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63A4F0E3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9BA2BAD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temp'</w:t>
            </w:r>
            <w:r>
              <w:rPr>
                <w:color w:val="666600"/>
              </w:rPr>
              <w:t>)</w:t>
            </w:r>
          </w:p>
          <w:p w14:paraId="062A6551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legend</w:t>
            </w:r>
            <w:r>
              <w:rPr>
                <w:color w:val="666600"/>
              </w:rPr>
              <w:t>()</w:t>
            </w:r>
          </w:p>
          <w:p w14:paraId="237D8342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grid</w:t>
            </w:r>
            <w:r>
              <w:rPr>
                <w:color w:val="666600"/>
              </w:rPr>
              <w:t>(</w:t>
            </w:r>
            <w:r>
              <w:rPr>
                <w:color w:val="000088"/>
              </w:rPr>
              <w:t>True</w:t>
            </w:r>
            <w:r>
              <w:rPr>
                <w:color w:val="666600"/>
              </w:rPr>
              <w:t>)</w:t>
            </w:r>
          </w:p>
          <w:p w14:paraId="2121429C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axis</w:t>
            </w:r>
            <w:r>
              <w:rPr>
                <w:color w:val="666600"/>
              </w:rPr>
              <w:t>([</w:t>
            </w:r>
            <w:r>
              <w:rPr>
                <w:color w:val="006666"/>
              </w:rPr>
              <w:t>1745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2020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30</w:t>
            </w:r>
            <w:r>
              <w:rPr>
                <w:color w:val="666600"/>
              </w:rPr>
              <w:t>])</w:t>
            </w:r>
          </w:p>
          <w:p w14:paraId="14052707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title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'Weather Trends Lahore vs Global'</w:t>
            </w:r>
            <w:r>
              <w:rPr>
                <w:color w:val="666600"/>
              </w:rPr>
              <w:t>)</w:t>
            </w:r>
          </w:p>
          <w:p w14:paraId="24B6EE8B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xlabel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)</w:t>
            </w:r>
          </w:p>
          <w:p w14:paraId="18EA0A6A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ylabel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'Temperature (°C)'</w:t>
            </w:r>
            <w:r>
              <w:rPr>
                <w:color w:val="666600"/>
              </w:rPr>
              <w:t>)</w:t>
            </w:r>
          </w:p>
          <w:p w14:paraId="659E35A9" w14:textId="77777777" w:rsidR="00615D42" w:rsidRDefault="00615D42" w:rsidP="00615D42">
            <w:pPr>
              <w:pStyle w:val="HTMLPreformatted"/>
              <w:numPr>
                <w:ilvl w:val="0"/>
                <w:numId w:val="30"/>
              </w:numPr>
              <w:tabs>
                <w:tab w:val="clear" w:pos="720"/>
              </w:tabs>
              <w:spacing w:before="100" w:beforeAutospacing="1" w:after="100" w:afterAutospacing="1"/>
              <w:divId w:val="603733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show</w:t>
            </w:r>
            <w:r>
              <w:rPr>
                <w:color w:val="666600"/>
              </w:rPr>
              <w:t>()</w:t>
            </w:r>
          </w:p>
          <w:p w14:paraId="165BD272" w14:textId="77777777" w:rsidR="002A5BA5" w:rsidRPr="00475B12" w:rsidRDefault="002A5BA5" w:rsidP="002A5BA5"/>
        </w:tc>
      </w:tr>
      <w:tr w:rsidR="00D87876" w:rsidRPr="00F74F95" w14:paraId="23446A04" w14:textId="77777777" w:rsidTr="00C65BC2">
        <w:trPr>
          <w:trHeight w:val="60"/>
        </w:trPr>
        <w:tc>
          <w:tcPr>
            <w:tcW w:w="10757" w:type="dxa"/>
            <w:gridSpan w:val="2"/>
          </w:tcPr>
          <w:p w14:paraId="2A83F46B" w14:textId="77777777" w:rsidR="00D87876" w:rsidRPr="00D87876" w:rsidRDefault="00D87876" w:rsidP="00D87876">
            <w:pPr>
              <w:pStyle w:val="NormalWhite"/>
            </w:pPr>
          </w:p>
        </w:tc>
      </w:tr>
      <w:tr w:rsidR="00D87876" w:rsidRPr="00F74F95" w14:paraId="30980F7F" w14:textId="77777777" w:rsidTr="00C65BC2">
        <w:trPr>
          <w:trHeight w:val="60"/>
        </w:trPr>
        <w:tc>
          <w:tcPr>
            <w:tcW w:w="10757" w:type="dxa"/>
            <w:gridSpan w:val="2"/>
          </w:tcPr>
          <w:p w14:paraId="328843A6" w14:textId="77777777" w:rsidR="00D87876" w:rsidRDefault="00D87876" w:rsidP="00D87876">
            <w:pPr>
              <w:pStyle w:val="NormalWhite"/>
            </w:pPr>
          </w:p>
        </w:tc>
      </w:tr>
      <w:tr w:rsidR="00D87876" w:rsidRPr="00F74F95" w14:paraId="2B7A94DD" w14:textId="77777777" w:rsidTr="00C65BC2">
        <w:trPr>
          <w:trHeight w:val="60"/>
        </w:trPr>
        <w:tc>
          <w:tcPr>
            <w:tcW w:w="10757" w:type="dxa"/>
            <w:gridSpan w:val="2"/>
          </w:tcPr>
          <w:p w14:paraId="4B703A54" w14:textId="77777777" w:rsidR="00D87876" w:rsidRDefault="00D87876" w:rsidP="00D87876">
            <w:pPr>
              <w:pStyle w:val="NormalWhite"/>
            </w:pPr>
          </w:p>
        </w:tc>
      </w:tr>
      <w:tr w:rsidR="00D87876" w:rsidRPr="00F74F95" w14:paraId="05F0A6A1" w14:textId="77777777" w:rsidTr="00C65BC2">
        <w:trPr>
          <w:trHeight w:val="60"/>
        </w:trPr>
        <w:tc>
          <w:tcPr>
            <w:tcW w:w="10757" w:type="dxa"/>
            <w:gridSpan w:val="2"/>
          </w:tcPr>
          <w:p w14:paraId="3904BDC3" w14:textId="34D7308E" w:rsidR="00D87876" w:rsidRDefault="00D87876" w:rsidP="00D87876">
            <w:pPr>
              <w:pStyle w:val="NormalWhite"/>
            </w:pPr>
            <w:r>
              <w:rPr>
                <w:noProof/>
              </w:rPr>
              <w:lastRenderedPageBreak/>
              <w:drawing>
                <wp:inline distT="0" distB="0" distL="0" distR="0" wp14:anchorId="3E6E959F" wp14:editId="336ECD07">
                  <wp:extent cx="6389044" cy="4297680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9044" cy="429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876" w:rsidRPr="00F74F95" w14:paraId="4026CD06" w14:textId="77777777" w:rsidTr="00C65BC2">
        <w:trPr>
          <w:trHeight w:val="60"/>
        </w:trPr>
        <w:tc>
          <w:tcPr>
            <w:tcW w:w="10757" w:type="dxa"/>
            <w:gridSpan w:val="2"/>
          </w:tcPr>
          <w:p w14:paraId="1BEF2338" w14:textId="42FADFE3" w:rsidR="00D87876" w:rsidRDefault="00D87876" w:rsidP="00D87876">
            <w:pPr>
              <w:tabs>
                <w:tab w:val="left" w:pos="6590"/>
              </w:tabs>
            </w:pPr>
            <w:r>
              <w:rPr>
                <w:noProof/>
              </w:rPr>
              <w:t xml:space="preserve">The moving average temperature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 xml:space="preserve"> drops for local &amp; global data is 23.53</w:t>
            </w:r>
            <w:r w:rsidRPr="00100439">
              <w:rPr>
                <w:vertAlign w:val="superscript"/>
              </w:rPr>
              <w:t>o</w:t>
            </w:r>
            <w:r w:rsidRPr="00100439">
              <w:t>C</w:t>
            </w:r>
            <w:r>
              <w:t xml:space="preserve"> &amp; 7.2</w:t>
            </w:r>
            <w:r w:rsidRPr="00100439">
              <w:rPr>
                <w:vertAlign w:val="superscript"/>
              </w:rPr>
              <w:t>o</w:t>
            </w:r>
            <w:r w:rsidRPr="00100439">
              <w:t>C</w:t>
            </w:r>
            <w:r>
              <w:t xml:space="preserve"> respectively. And the highest moving average temperature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 xml:space="preserve"> for global &amp; local data is 9.59</w:t>
            </w:r>
            <w:r w:rsidRPr="00100439">
              <w:rPr>
                <w:vertAlign w:val="superscript"/>
              </w:rPr>
              <w:t>o</w:t>
            </w:r>
            <w:r w:rsidRPr="00100439">
              <w:t>C</w:t>
            </w:r>
            <w:r>
              <w:t xml:space="preserve"> &amp; 25.2</w:t>
            </w:r>
            <w:r w:rsidRPr="00100439">
              <w:rPr>
                <w:vertAlign w:val="superscript"/>
              </w:rPr>
              <w:t>o</w:t>
            </w:r>
            <w:r w:rsidRPr="00100439">
              <w:t>C</w:t>
            </w:r>
            <w:r>
              <w:t xml:space="preserve"> respectively.</w:t>
            </w:r>
          </w:p>
        </w:tc>
      </w:tr>
      <w:tr w:rsidR="00D87876" w:rsidRPr="00F74F95" w14:paraId="6871D0D5" w14:textId="77777777" w:rsidTr="00C65BC2">
        <w:trPr>
          <w:trHeight w:val="60"/>
        </w:trPr>
        <w:tc>
          <w:tcPr>
            <w:tcW w:w="10757" w:type="dxa"/>
            <w:gridSpan w:val="2"/>
          </w:tcPr>
          <w:p w14:paraId="45D8D013" w14:textId="07E0EE85" w:rsidR="00D87876" w:rsidRDefault="00D87876" w:rsidP="00D87876">
            <w:pPr>
              <w:pStyle w:val="NormalWhite"/>
            </w:pPr>
          </w:p>
          <w:p w14:paraId="5B2B104C" w14:textId="77777777" w:rsidR="00D87876" w:rsidRDefault="00D87876" w:rsidP="00D87876">
            <w:pPr>
              <w:pStyle w:val="NormalWhite"/>
            </w:pPr>
          </w:p>
          <w:p w14:paraId="29B3369B" w14:textId="7CFBB7B2" w:rsidR="00D87876" w:rsidRDefault="00A72329" w:rsidP="00D87876">
            <w:pPr>
              <w:pStyle w:val="Heading2"/>
            </w:pPr>
            <w:r>
              <w:t xml:space="preserve">Imputing Missing values in </w:t>
            </w:r>
            <w:r w:rsidR="00D87876">
              <w:t>Raw Data &amp; Visualizing</w:t>
            </w:r>
          </w:p>
          <w:p w14:paraId="783C7617" w14:textId="77777777" w:rsidR="00D87876" w:rsidRDefault="00D87876" w:rsidP="00D87876">
            <w:pPr>
              <w:pStyle w:val="NormalWhite"/>
            </w:pPr>
          </w:p>
          <w:p w14:paraId="428B404C" w14:textId="77777777" w:rsidR="00D87876" w:rsidRDefault="00D87876" w:rsidP="00D87876">
            <w:r>
              <w:rPr>
                <w:noProof/>
              </w:rPr>
              <w:t xml:space="preserve">The inconsistencies in data leads to the misleading decisions. To minimize the risks leading to inapropriate decisions, I applied imputer to the missing data for the local temperatures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 xml:space="preserve">. </w:t>
            </w:r>
          </w:p>
          <w:p w14:paraId="732E8BD5" w14:textId="77777777" w:rsidR="00D87876" w:rsidRDefault="00D87876" w:rsidP="00D87876"/>
          <w:p w14:paraId="19655FA0" w14:textId="24D5ABB1" w:rsidR="00D87876" w:rsidRDefault="00D87876" w:rsidP="00834483">
            <w:r>
              <w:t xml:space="preserve">Finding the count of missing values in each column of data for local temperatures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 xml:space="preserve"> and global temperatures </w:t>
            </w:r>
            <w:r w:rsidRPr="00100439">
              <w:t>(</w:t>
            </w:r>
            <w:r w:rsidRPr="00100439">
              <w:rPr>
                <w:vertAlign w:val="superscript"/>
              </w:rPr>
              <w:t>o</w:t>
            </w:r>
            <w:r w:rsidRPr="00100439">
              <w:t>C)</w:t>
            </w:r>
            <w:r>
              <w:t xml:space="preserve"> as well.</w:t>
            </w:r>
            <w:r w:rsidR="00834483">
              <w:t xml:space="preserve"> Code and results shown side by side.</w:t>
            </w:r>
          </w:p>
          <w:p w14:paraId="10560572" w14:textId="77777777" w:rsidR="00834483" w:rsidRPr="00834483" w:rsidRDefault="00834483" w:rsidP="00834483"/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373"/>
              <w:gridCol w:w="5374"/>
            </w:tblGrid>
            <w:tr w:rsidR="00834483" w14:paraId="4A6583BE" w14:textId="77777777" w:rsidTr="00834483">
              <w:tc>
                <w:tcPr>
                  <w:tcW w:w="5373" w:type="dxa"/>
                  <w:tcBorders>
                    <w:right w:val="single" w:sz="4" w:space="0" w:color="auto"/>
                  </w:tcBorders>
                </w:tcPr>
                <w:p w14:paraId="5B418508" w14:textId="7782FB78" w:rsidR="00834483" w:rsidRPr="00834483" w:rsidRDefault="00834483" w:rsidP="00834483">
                  <w:pPr>
                    <w:pStyle w:val="HTMLPreformatted"/>
                    <w:numPr>
                      <w:ilvl w:val="0"/>
                      <w:numId w:val="34"/>
                    </w:numPr>
                    <w:tabs>
                      <w:tab w:val="clear" w:pos="720"/>
                    </w:tabs>
                    <w:spacing w:before="100" w:beforeAutospacing="1" w:after="100" w:afterAutospacing="1"/>
                    <w:divId w:val="536509361"/>
                  </w:pPr>
                  <w:proofErr w:type="spellStart"/>
                  <w:r>
                    <w:rPr>
                      <w:color w:val="000000"/>
                    </w:rPr>
                    <w:t>df_CityData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000000"/>
                    </w:rPr>
                    <w:t>isnull</w:t>
                  </w:r>
                  <w:proofErr w:type="spellEnd"/>
                  <w:r>
                    <w:rPr>
                      <w:color w:val="666600"/>
                    </w:rPr>
                    <w:t>().</w:t>
                  </w:r>
                  <w:r>
                    <w:rPr>
                      <w:color w:val="000000"/>
                    </w:rPr>
                    <w:t>sum</w:t>
                  </w:r>
                  <w:r>
                    <w:rPr>
                      <w:color w:val="666600"/>
                    </w:rPr>
                    <w:t>()</w:t>
                  </w:r>
                </w:p>
              </w:tc>
              <w:tc>
                <w:tcPr>
                  <w:tcW w:w="5374" w:type="dxa"/>
                  <w:tcBorders>
                    <w:left w:val="single" w:sz="4" w:space="0" w:color="auto"/>
                  </w:tcBorders>
                </w:tcPr>
                <w:p w14:paraId="377F1575" w14:textId="77777777" w:rsidR="00834483" w:rsidRPr="00834483" w:rsidRDefault="00834483" w:rsidP="00834483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wordWrap w:val="0"/>
                    <w:textAlignment w:val="baseline"/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</w:pPr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  <w:t>year           0</w:t>
                  </w:r>
                </w:p>
                <w:p w14:paraId="2166EB38" w14:textId="77777777" w:rsidR="00834483" w:rsidRPr="00834483" w:rsidRDefault="00834483" w:rsidP="00834483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wordWrap w:val="0"/>
                    <w:textAlignment w:val="baseline"/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</w:pPr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  <w:t>city           0</w:t>
                  </w:r>
                </w:p>
                <w:p w14:paraId="045A824A" w14:textId="77777777" w:rsidR="00834483" w:rsidRPr="00834483" w:rsidRDefault="00834483" w:rsidP="00834483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wordWrap w:val="0"/>
                    <w:textAlignment w:val="baseline"/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</w:pPr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  <w:t>country        0</w:t>
                  </w:r>
                </w:p>
                <w:p w14:paraId="1F44F42D" w14:textId="77777777" w:rsidR="00834483" w:rsidRPr="00834483" w:rsidRDefault="00834483" w:rsidP="00834483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wordWrap w:val="0"/>
                    <w:textAlignment w:val="baseline"/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</w:pPr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  <w:highlight w:val="lightGray"/>
                    </w:rPr>
                    <w:t>avg_temp      22</w:t>
                  </w:r>
                </w:p>
                <w:p w14:paraId="33582B07" w14:textId="77777777" w:rsidR="00834483" w:rsidRPr="00834483" w:rsidRDefault="00834483" w:rsidP="00834483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wordWrap w:val="0"/>
                    <w:textAlignment w:val="baseline"/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</w:pPr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  <w:t>m_avg_temp    54</w:t>
                  </w:r>
                </w:p>
                <w:p w14:paraId="1F65F544" w14:textId="77777777" w:rsidR="00834483" w:rsidRDefault="00834483" w:rsidP="00834483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wordWrap w:val="0"/>
                    <w:textAlignment w:val="baseline"/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</w:pPr>
                  <w:proofErr w:type="spellStart"/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  <w:t>dtype</w:t>
                  </w:r>
                  <w:proofErr w:type="spellEnd"/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  <w:t>: int64</w:t>
                  </w:r>
                </w:p>
                <w:p w14:paraId="7B997D36" w14:textId="3C302E1D" w:rsidR="00834483" w:rsidRPr="00834483" w:rsidRDefault="00834483" w:rsidP="00834483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wordWrap w:val="0"/>
                    <w:textAlignment w:val="baseline"/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</w:pPr>
                </w:p>
              </w:tc>
            </w:tr>
            <w:tr w:rsidR="00834483" w14:paraId="790FDB63" w14:textId="77777777" w:rsidTr="00834483">
              <w:tc>
                <w:tcPr>
                  <w:tcW w:w="5373" w:type="dxa"/>
                  <w:tcBorders>
                    <w:right w:val="single" w:sz="4" w:space="0" w:color="auto"/>
                  </w:tcBorders>
                </w:tcPr>
                <w:p w14:paraId="337BE511" w14:textId="18640541" w:rsidR="00834483" w:rsidRPr="00834483" w:rsidRDefault="00834483" w:rsidP="00834483">
                  <w:pPr>
                    <w:pStyle w:val="HTMLPreformatted"/>
                    <w:numPr>
                      <w:ilvl w:val="0"/>
                      <w:numId w:val="35"/>
                    </w:numPr>
                    <w:tabs>
                      <w:tab w:val="clear" w:pos="720"/>
                    </w:tabs>
                    <w:spacing w:before="100" w:beforeAutospacing="1" w:after="100" w:afterAutospacing="1"/>
                    <w:divId w:val="341443156"/>
                  </w:pPr>
                  <w:proofErr w:type="spellStart"/>
                  <w:r>
                    <w:rPr>
                      <w:color w:val="000000"/>
                    </w:rPr>
                    <w:t>df_GlobalData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000000"/>
                    </w:rPr>
                    <w:t>isnull</w:t>
                  </w:r>
                  <w:proofErr w:type="spellEnd"/>
                  <w:r>
                    <w:rPr>
                      <w:color w:val="666600"/>
                    </w:rPr>
                    <w:t>().</w:t>
                  </w:r>
                  <w:r>
                    <w:rPr>
                      <w:color w:val="000000"/>
                    </w:rPr>
                    <w:t>sum</w:t>
                  </w:r>
                  <w:r>
                    <w:rPr>
                      <w:color w:val="666600"/>
                    </w:rPr>
                    <w:t>()</w:t>
                  </w:r>
                </w:p>
              </w:tc>
              <w:tc>
                <w:tcPr>
                  <w:tcW w:w="5374" w:type="dxa"/>
                  <w:tcBorders>
                    <w:left w:val="single" w:sz="4" w:space="0" w:color="auto"/>
                  </w:tcBorders>
                </w:tcPr>
                <w:p w14:paraId="4959EC36" w14:textId="77777777" w:rsidR="00834483" w:rsidRPr="00834483" w:rsidRDefault="00834483" w:rsidP="00834483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wordWrap w:val="0"/>
                    <w:textAlignment w:val="baseline"/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</w:pPr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  <w:t>year          0</w:t>
                  </w:r>
                </w:p>
                <w:p w14:paraId="19C7BAB9" w14:textId="77777777" w:rsidR="00834483" w:rsidRPr="00834483" w:rsidRDefault="00834483" w:rsidP="00834483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wordWrap w:val="0"/>
                    <w:textAlignment w:val="baseline"/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</w:pPr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  <w:t>avg_temp      0</w:t>
                  </w:r>
                </w:p>
                <w:p w14:paraId="1E52FC4A" w14:textId="77777777" w:rsidR="00834483" w:rsidRPr="00834483" w:rsidRDefault="00834483" w:rsidP="00834483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wordWrap w:val="0"/>
                    <w:textAlignment w:val="baseline"/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</w:pPr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  <w:t>m_avg_temp    9</w:t>
                  </w:r>
                </w:p>
                <w:p w14:paraId="330F9D3C" w14:textId="7316588A" w:rsidR="00834483" w:rsidRPr="00834483" w:rsidRDefault="00834483" w:rsidP="00834483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wordWrap w:val="0"/>
                    <w:textAlignment w:val="baseline"/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</w:pPr>
                  <w:proofErr w:type="spellStart"/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  <w:t>dtype</w:t>
                  </w:r>
                  <w:proofErr w:type="spellEnd"/>
                  <w:r w:rsidRPr="00834483">
                    <w:rPr>
                      <w:rFonts w:ascii="Courier New" w:eastAsia="Times New Roman" w:hAnsi="Courier New" w:cs="Courier New"/>
                      <w:color w:val="000000"/>
                      <w:sz w:val="21"/>
                      <w:szCs w:val="21"/>
                    </w:rPr>
                    <w:t>: int64</w:t>
                  </w:r>
                </w:p>
              </w:tc>
            </w:tr>
          </w:tbl>
          <w:p w14:paraId="78D424AC" w14:textId="2669F72D" w:rsidR="00834483" w:rsidRDefault="00834483" w:rsidP="00D87876">
            <w:pPr>
              <w:pStyle w:val="NormalWhite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You can see </w:t>
            </w:r>
            <w:r w:rsidRPr="00834483">
              <w:rPr>
                <w:color w:val="000000"/>
              </w:rPr>
              <w:t>local temperatures (</w:t>
            </w:r>
            <w:r w:rsidRPr="00834483">
              <w:rPr>
                <w:color w:val="000000"/>
                <w:vertAlign w:val="superscript"/>
              </w:rPr>
              <w:t>o</w:t>
            </w:r>
            <w:r w:rsidRPr="00834483">
              <w:rPr>
                <w:color w:val="000000"/>
              </w:rPr>
              <w:t>C)</w:t>
            </w:r>
            <w:r>
              <w:rPr>
                <w:color w:val="000000"/>
              </w:rPr>
              <w:t xml:space="preserve"> have ‘22’ missing values in ‘avg_temp’ which results in missing of ‘54’ values for ‘m_avg_temp’. These missing values breaks the continuity of data trend in chart. Now I’ll impute the </w:t>
            </w:r>
            <w:r w:rsidR="0013624B">
              <w:rPr>
                <w:color w:val="000000"/>
              </w:rPr>
              <w:t xml:space="preserve">missing values with the </w:t>
            </w:r>
            <w:r w:rsidR="0013624B" w:rsidRPr="0013624B">
              <w:rPr>
                <w:b/>
                <w:bCs/>
                <w:color w:val="000000"/>
              </w:rPr>
              <w:t>mean</w:t>
            </w:r>
            <w:r w:rsidR="0013624B">
              <w:rPr>
                <w:color w:val="000000"/>
              </w:rPr>
              <w:t xml:space="preserve"> of the ‘avg_temp’ in the new data frame.</w:t>
            </w:r>
          </w:p>
          <w:p w14:paraId="768BE706" w14:textId="77777777" w:rsidR="0013624B" w:rsidRDefault="0013624B" w:rsidP="0013624B">
            <w:pPr>
              <w:pStyle w:val="HTMLPreformatted"/>
              <w:numPr>
                <w:ilvl w:val="0"/>
                <w:numId w:val="36"/>
              </w:numPr>
              <w:tabs>
                <w:tab w:val="clear" w:pos="720"/>
              </w:tabs>
              <w:spacing w:before="100" w:beforeAutospacing="1" w:after="100" w:afterAutospacing="1"/>
              <w:divId w:val="773750494"/>
            </w:pPr>
            <w:r>
              <w:rPr>
                <w:color w:val="000000"/>
              </w:rPr>
              <w:t xml:space="preserve">df_CityData_imp 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df_CityData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copy</w:t>
            </w:r>
            <w:r>
              <w:rPr>
                <w:color w:val="666600"/>
              </w:rPr>
              <w:t>()</w:t>
            </w:r>
          </w:p>
          <w:p w14:paraId="702ACB76" w14:textId="77777777" w:rsidR="0013624B" w:rsidRDefault="0013624B" w:rsidP="0013624B">
            <w:pPr>
              <w:pStyle w:val="HTMLPreformatted"/>
              <w:numPr>
                <w:ilvl w:val="0"/>
                <w:numId w:val="36"/>
              </w:numPr>
              <w:tabs>
                <w:tab w:val="clear" w:pos="720"/>
              </w:tabs>
              <w:spacing w:before="100" w:beforeAutospacing="1" w:after="100" w:afterAutospacing="1"/>
              <w:divId w:val="773750494"/>
            </w:pPr>
            <w:r>
              <w:rPr>
                <w:color w:val="000000"/>
              </w:rPr>
              <w:t>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'imp_avg_temp'</w:t>
            </w:r>
            <w:r>
              <w:rPr>
                <w:color w:val="6666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].</w:t>
            </w:r>
            <w:r>
              <w:rPr>
                <w:color w:val="000000"/>
              </w:rPr>
              <w:t>fillna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].</w:t>
            </w:r>
            <w:r>
              <w:rPr>
                <w:color w:val="000000"/>
              </w:rPr>
              <w:t>mean</w:t>
            </w:r>
            <w:r>
              <w:rPr>
                <w:color w:val="666600"/>
              </w:rPr>
              <w:t>())</w:t>
            </w:r>
          </w:p>
          <w:p w14:paraId="1770DB2C" w14:textId="205C2C6E" w:rsidR="00880284" w:rsidRDefault="0013624B" w:rsidP="00880284">
            <w:pPr>
              <w:pStyle w:val="NormalWhite"/>
              <w:rPr>
                <w:color w:val="000000"/>
              </w:rPr>
            </w:pPr>
            <w:r>
              <w:rPr>
                <w:color w:val="000000"/>
              </w:rPr>
              <w:t> </w:t>
            </w:r>
            <w:r w:rsidR="00880284">
              <w:rPr>
                <w:color w:val="000000"/>
              </w:rPr>
              <w:t>After replacing missing values with the mean temperature. Plotting the data.</w:t>
            </w:r>
          </w:p>
          <w:p w14:paraId="72D236AB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figure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figsize</w:t>
            </w:r>
            <w:r>
              <w:rPr>
                <w:color w:val="666600"/>
              </w:rPr>
              <w:t>=[</w:t>
            </w:r>
            <w:r>
              <w:rPr>
                <w:color w:val="006666"/>
              </w:rPr>
              <w:t>15</w:t>
            </w:r>
            <w:r>
              <w:rPr>
                <w:color w:val="666600"/>
              </w:rPr>
              <w:t>,</w:t>
            </w:r>
            <w:r>
              <w:rPr>
                <w:color w:val="006666"/>
              </w:rPr>
              <w:t>10</w:t>
            </w:r>
            <w:r>
              <w:rPr>
                <w:color w:val="666600"/>
              </w:rPr>
              <w:t>])</w:t>
            </w:r>
          </w:p>
          <w:p w14:paraId="05882500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5300339C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 xml:space="preserve">         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'imp_avg_temp'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9C8D3DE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temp'</w:t>
            </w:r>
            <w:r>
              <w:rPr>
                <w:color w:val="666600"/>
              </w:rPr>
              <w:t>)</w:t>
            </w:r>
          </w:p>
          <w:p w14:paraId="3874D094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74728AF0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69491CD6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temp'</w:t>
            </w:r>
            <w:r>
              <w:rPr>
                <w:color w:val="666600"/>
              </w:rPr>
              <w:t>)</w:t>
            </w:r>
          </w:p>
          <w:p w14:paraId="34E41D20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legend</w:t>
            </w:r>
            <w:r>
              <w:rPr>
                <w:color w:val="666600"/>
              </w:rPr>
              <w:t>()</w:t>
            </w:r>
          </w:p>
          <w:p w14:paraId="2E3E373B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grid</w:t>
            </w:r>
            <w:r>
              <w:rPr>
                <w:color w:val="666600"/>
              </w:rPr>
              <w:t>(</w:t>
            </w:r>
            <w:r>
              <w:rPr>
                <w:color w:val="000088"/>
              </w:rPr>
              <w:t>True</w:t>
            </w:r>
            <w:r>
              <w:rPr>
                <w:color w:val="666600"/>
              </w:rPr>
              <w:t>)</w:t>
            </w:r>
          </w:p>
          <w:p w14:paraId="23D9ADC6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axis</w:t>
            </w:r>
            <w:r>
              <w:rPr>
                <w:color w:val="666600"/>
              </w:rPr>
              <w:t>([</w:t>
            </w:r>
            <w:r>
              <w:rPr>
                <w:color w:val="006666"/>
              </w:rPr>
              <w:t>1745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2020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30</w:t>
            </w:r>
            <w:r>
              <w:rPr>
                <w:color w:val="666600"/>
              </w:rPr>
              <w:t>])</w:t>
            </w:r>
          </w:p>
          <w:p w14:paraId="70EC4883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title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'Weather Trends Lahore vs Global'</w:t>
            </w:r>
            <w:r>
              <w:rPr>
                <w:color w:val="666600"/>
              </w:rPr>
              <w:t>)</w:t>
            </w:r>
          </w:p>
          <w:p w14:paraId="33A6C3A6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xlabel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)</w:t>
            </w:r>
          </w:p>
          <w:p w14:paraId="1FAC8D1A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ylabel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'Temperature (°C)'</w:t>
            </w:r>
            <w:r>
              <w:rPr>
                <w:color w:val="666600"/>
              </w:rPr>
              <w:t>)</w:t>
            </w:r>
          </w:p>
          <w:p w14:paraId="39ADD119" w14:textId="77777777" w:rsidR="00880284" w:rsidRDefault="00880284" w:rsidP="00880284">
            <w:pPr>
              <w:pStyle w:val="HTMLPreformatted"/>
              <w:numPr>
                <w:ilvl w:val="0"/>
                <w:numId w:val="37"/>
              </w:numPr>
              <w:tabs>
                <w:tab w:val="clear" w:pos="720"/>
              </w:tabs>
              <w:spacing w:before="100" w:beforeAutospacing="1" w:after="100" w:afterAutospacing="1"/>
              <w:divId w:val="203174004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show</w:t>
            </w:r>
            <w:r>
              <w:rPr>
                <w:color w:val="666600"/>
              </w:rPr>
              <w:t>()</w:t>
            </w:r>
          </w:p>
          <w:p w14:paraId="6D120C61" w14:textId="3E1D3BD4" w:rsidR="00D87876" w:rsidRPr="00880284" w:rsidRDefault="00880284" w:rsidP="00880284">
            <w:pPr>
              <w:pStyle w:val="NormalWhite"/>
              <w:rPr>
                <w:color w:val="000000"/>
              </w:rPr>
            </w:pPr>
            <w:r>
              <w:rPr>
                <w:color w:val="000000"/>
              </w:rPr>
              <w:t> </w:t>
            </w:r>
            <w:r>
              <w:rPr>
                <w:noProof/>
              </w:rPr>
              <w:drawing>
                <wp:inline distT="0" distB="0" distL="0" distR="0" wp14:anchorId="27CE4226" wp14:editId="424F4352">
                  <wp:extent cx="6309360" cy="4308102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0" cy="430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876" w:rsidRPr="00F74F95" w14:paraId="38CFD732" w14:textId="77777777" w:rsidTr="00C65BC2">
        <w:trPr>
          <w:trHeight w:val="60"/>
        </w:trPr>
        <w:tc>
          <w:tcPr>
            <w:tcW w:w="10757" w:type="dxa"/>
            <w:gridSpan w:val="2"/>
          </w:tcPr>
          <w:p w14:paraId="432950D3" w14:textId="77777777" w:rsidR="00D87876" w:rsidRDefault="00880284" w:rsidP="00D87876">
            <w:pPr>
              <w:pStyle w:val="NormalWhite"/>
              <w:rPr>
                <w:color w:val="auto"/>
              </w:rPr>
            </w:pPr>
            <w:r w:rsidRPr="00880284">
              <w:rPr>
                <w:color w:val="auto"/>
              </w:rPr>
              <w:lastRenderedPageBreak/>
              <w:t xml:space="preserve">Now </w:t>
            </w:r>
            <w:r>
              <w:rPr>
                <w:color w:val="auto"/>
              </w:rPr>
              <w:t>you can see the trend line is continuous from year 1816 to year 2013 for ‘Lahore temp’ despite of its spikes and fluctuations.</w:t>
            </w:r>
          </w:p>
          <w:p w14:paraId="2D032272" w14:textId="1BBAF9CE" w:rsidR="00880284" w:rsidRDefault="00880284" w:rsidP="00D87876">
            <w:pPr>
              <w:pStyle w:val="NormalWhite"/>
              <w:rPr>
                <w:color w:val="auto"/>
              </w:rPr>
            </w:pPr>
            <w:r>
              <w:rPr>
                <w:color w:val="auto"/>
              </w:rPr>
              <w:lastRenderedPageBreak/>
              <w:t xml:space="preserve">Now, plotting raw data along with the imputed data </w:t>
            </w:r>
            <w:r w:rsidR="00DB0B6A">
              <w:rPr>
                <w:color w:val="auto"/>
              </w:rPr>
              <w:t>side by side</w:t>
            </w:r>
            <w:r w:rsidR="00CD6DE1">
              <w:rPr>
                <w:color w:val="auto"/>
              </w:rPr>
              <w:t>.</w:t>
            </w:r>
          </w:p>
          <w:p w14:paraId="2AD9724C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figure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figsize</w:t>
            </w:r>
            <w:r>
              <w:rPr>
                <w:color w:val="666600"/>
              </w:rPr>
              <w:t>=(</w:t>
            </w:r>
            <w:r>
              <w:rPr>
                <w:color w:val="006666"/>
              </w:rPr>
              <w:t>16</w:t>
            </w:r>
            <w:r>
              <w:rPr>
                <w:color w:val="666600"/>
              </w:rPr>
              <w:t>,</w:t>
            </w:r>
            <w:r>
              <w:rPr>
                <w:color w:val="006666"/>
              </w:rPr>
              <w:t>8</w:t>
            </w:r>
            <w:r>
              <w:rPr>
                <w:color w:val="666600"/>
              </w:rPr>
              <w:t>))</w:t>
            </w:r>
          </w:p>
          <w:p w14:paraId="73028F52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 </w:t>
            </w:r>
          </w:p>
          <w:p w14:paraId="44412218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subplot</w:t>
            </w:r>
            <w:r>
              <w:rPr>
                <w:color w:val="666600"/>
              </w:rPr>
              <w:t>(</w:t>
            </w:r>
            <w:r>
              <w:rPr>
                <w:color w:val="006666"/>
              </w:rPr>
              <w:t>121</w:t>
            </w:r>
            <w:r>
              <w:rPr>
                <w:color w:val="666600"/>
              </w:rPr>
              <w:t>)</w:t>
            </w:r>
          </w:p>
          <w:p w14:paraId="11C5BC60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69D8778E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 xml:space="preserve">         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306F63C5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avg_temp'</w:t>
            </w:r>
            <w:r>
              <w:rPr>
                <w:color w:val="666600"/>
              </w:rPr>
              <w:t>)</w:t>
            </w:r>
          </w:p>
          <w:p w14:paraId="3C534699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61C820BD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559CE599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temp'</w:t>
            </w:r>
            <w:r>
              <w:rPr>
                <w:color w:val="666600"/>
              </w:rPr>
              <w:t>)</w:t>
            </w:r>
          </w:p>
          <w:p w14:paraId="7F2110D8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legend</w:t>
            </w:r>
            <w:r>
              <w:rPr>
                <w:color w:val="666600"/>
              </w:rPr>
              <w:t>()</w:t>
            </w:r>
          </w:p>
          <w:p w14:paraId="32902EBF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grid</w:t>
            </w:r>
            <w:r>
              <w:rPr>
                <w:color w:val="666600"/>
              </w:rPr>
              <w:t>(</w:t>
            </w:r>
            <w:r>
              <w:rPr>
                <w:color w:val="000088"/>
              </w:rPr>
              <w:t>True</w:t>
            </w:r>
            <w:r>
              <w:rPr>
                <w:color w:val="666600"/>
              </w:rPr>
              <w:t>)</w:t>
            </w:r>
          </w:p>
          <w:p w14:paraId="605E2E06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axis</w:t>
            </w:r>
            <w:r>
              <w:rPr>
                <w:color w:val="666600"/>
              </w:rPr>
              <w:t>([</w:t>
            </w:r>
            <w:r>
              <w:rPr>
                <w:color w:val="006666"/>
              </w:rPr>
              <w:t>1745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2020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30</w:t>
            </w:r>
            <w:r>
              <w:rPr>
                <w:color w:val="666600"/>
              </w:rPr>
              <w:t>])</w:t>
            </w:r>
          </w:p>
          <w:p w14:paraId="181897D0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title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'Weather Trends Lahore vs Global (Raw Data)'</w:t>
            </w:r>
            <w:r>
              <w:rPr>
                <w:color w:val="666600"/>
              </w:rPr>
              <w:t>)</w:t>
            </w:r>
          </w:p>
          <w:p w14:paraId="0284D52B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xlabel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)</w:t>
            </w:r>
          </w:p>
          <w:p w14:paraId="3CF2747D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ylabel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'Temperature (°C)'</w:t>
            </w:r>
            <w:r>
              <w:rPr>
                <w:color w:val="666600"/>
              </w:rPr>
              <w:t>)</w:t>
            </w:r>
          </w:p>
          <w:p w14:paraId="3C6BBD26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 </w:t>
            </w:r>
          </w:p>
          <w:p w14:paraId="0C442E34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subplot</w:t>
            </w:r>
            <w:r>
              <w:rPr>
                <w:color w:val="666600"/>
              </w:rPr>
              <w:t>(</w:t>
            </w:r>
            <w:r>
              <w:rPr>
                <w:color w:val="006666"/>
              </w:rPr>
              <w:t>122</w:t>
            </w:r>
            <w:r>
              <w:rPr>
                <w:color w:val="666600"/>
              </w:rPr>
              <w:t>)</w:t>
            </w:r>
          </w:p>
          <w:p w14:paraId="2EAD3ABD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6B320D4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 xml:space="preserve">         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'imp_avg_temp'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60FF3962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ma_temp'</w:t>
            </w:r>
            <w:r>
              <w:rPr>
                <w:color w:val="666600"/>
              </w:rPr>
              <w:t>)</w:t>
            </w:r>
          </w:p>
          <w:p w14:paraId="3A4952AC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29F563CE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602AF13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temp'</w:t>
            </w:r>
            <w:r>
              <w:rPr>
                <w:color w:val="666600"/>
              </w:rPr>
              <w:t>)</w:t>
            </w:r>
          </w:p>
          <w:p w14:paraId="7003528D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legend</w:t>
            </w:r>
            <w:r>
              <w:rPr>
                <w:color w:val="666600"/>
              </w:rPr>
              <w:t>()</w:t>
            </w:r>
          </w:p>
          <w:p w14:paraId="4A82E595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grid</w:t>
            </w:r>
            <w:r>
              <w:rPr>
                <w:color w:val="666600"/>
              </w:rPr>
              <w:t>(</w:t>
            </w:r>
            <w:r>
              <w:rPr>
                <w:color w:val="000088"/>
              </w:rPr>
              <w:t>True</w:t>
            </w:r>
            <w:r>
              <w:rPr>
                <w:color w:val="666600"/>
              </w:rPr>
              <w:t>)</w:t>
            </w:r>
          </w:p>
          <w:p w14:paraId="1AAE506F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axis</w:t>
            </w:r>
            <w:r>
              <w:rPr>
                <w:color w:val="666600"/>
              </w:rPr>
              <w:t>([</w:t>
            </w:r>
            <w:r>
              <w:rPr>
                <w:color w:val="006666"/>
              </w:rPr>
              <w:t>1745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2020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30</w:t>
            </w:r>
            <w:r>
              <w:rPr>
                <w:color w:val="666600"/>
              </w:rPr>
              <w:t>])</w:t>
            </w:r>
          </w:p>
          <w:p w14:paraId="2C507ADB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title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'Weather Trends Lahore vs Global (Imputed Data)'</w:t>
            </w:r>
            <w:r>
              <w:rPr>
                <w:color w:val="666600"/>
              </w:rPr>
              <w:t>)</w:t>
            </w:r>
          </w:p>
          <w:p w14:paraId="2685F6CE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xlabel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)</w:t>
            </w:r>
          </w:p>
          <w:p w14:paraId="7C5A0F1B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ylabel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'Temperature (°C)'</w:t>
            </w:r>
            <w:r>
              <w:rPr>
                <w:color w:val="666600"/>
              </w:rPr>
              <w:t>)</w:t>
            </w:r>
          </w:p>
          <w:p w14:paraId="26026995" w14:textId="77777777" w:rsidR="00DB0B6A" w:rsidRDefault="00DB0B6A" w:rsidP="00DB0B6A">
            <w:pPr>
              <w:pStyle w:val="HTMLPreformatted"/>
              <w:numPr>
                <w:ilvl w:val="0"/>
                <w:numId w:val="38"/>
              </w:numPr>
              <w:tabs>
                <w:tab w:val="clear" w:pos="720"/>
              </w:tabs>
              <w:spacing w:before="100" w:beforeAutospacing="1" w:after="100" w:afterAutospacing="1"/>
              <w:divId w:val="212025066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show</w:t>
            </w:r>
            <w:r>
              <w:rPr>
                <w:color w:val="666600"/>
              </w:rPr>
              <w:t>()</w:t>
            </w:r>
          </w:p>
          <w:p w14:paraId="02A81F7A" w14:textId="01641BC5" w:rsidR="00DB0B6A" w:rsidRDefault="00DB0B6A" w:rsidP="00D87876">
            <w:pPr>
              <w:pStyle w:val="NormalWhite"/>
              <w:rPr>
                <w:color w:val="auto"/>
              </w:rPr>
            </w:pPr>
            <w:r>
              <w:rPr>
                <w:color w:val="000000"/>
              </w:rPr>
              <w:t> </w:t>
            </w:r>
            <w:r>
              <w:rPr>
                <w:noProof/>
              </w:rPr>
              <w:drawing>
                <wp:inline distT="0" distB="0" distL="0" distR="0" wp14:anchorId="788A01F8" wp14:editId="221FD428">
                  <wp:extent cx="6686505" cy="3474720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6505" cy="347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15FAA" w14:textId="3A1ABDA6" w:rsidR="00CD6DE1" w:rsidRDefault="00CD6DE1" w:rsidP="00D87876">
            <w:pPr>
              <w:pStyle w:val="NormalWhite"/>
            </w:pPr>
          </w:p>
        </w:tc>
      </w:tr>
      <w:tr w:rsidR="00D87876" w:rsidRPr="00F74F95" w14:paraId="78617635" w14:textId="77777777" w:rsidTr="00C65BC2">
        <w:trPr>
          <w:trHeight w:val="60"/>
        </w:trPr>
        <w:tc>
          <w:tcPr>
            <w:tcW w:w="10757" w:type="dxa"/>
            <w:gridSpan w:val="2"/>
          </w:tcPr>
          <w:p w14:paraId="0DFF04B2" w14:textId="1AB92073" w:rsidR="00DB0B6A" w:rsidRPr="00DB0B6A" w:rsidRDefault="00DB0B6A" w:rsidP="00DB0B6A">
            <w:pPr>
              <w:pStyle w:val="Heading2"/>
              <w:rPr>
                <w:color w:val="auto"/>
              </w:rPr>
            </w:pPr>
            <w:r w:rsidRPr="00DB0B6A">
              <w:rPr>
                <w:color w:val="auto"/>
              </w:rPr>
              <w:lastRenderedPageBreak/>
              <w:t xml:space="preserve">Calculating Moving Averages on </w:t>
            </w:r>
            <w:r w:rsidRPr="00DB0B6A">
              <w:rPr>
                <w:color w:val="auto"/>
              </w:rPr>
              <w:t xml:space="preserve">Imputed </w:t>
            </w:r>
            <w:r w:rsidRPr="00DB0B6A">
              <w:rPr>
                <w:color w:val="auto"/>
              </w:rPr>
              <w:t>Data &amp; Visualizing</w:t>
            </w:r>
          </w:p>
          <w:p w14:paraId="5E4F172A" w14:textId="6D244C02" w:rsidR="00D87876" w:rsidRPr="00DB0B6A" w:rsidRDefault="00D87876" w:rsidP="00D87876">
            <w:pPr>
              <w:pStyle w:val="NormalWhite"/>
              <w:rPr>
                <w:color w:val="auto"/>
              </w:rPr>
            </w:pPr>
          </w:p>
          <w:p w14:paraId="5A1C3FE7" w14:textId="77777777" w:rsidR="00DB0B6A" w:rsidRPr="00DB0B6A" w:rsidRDefault="00DB0B6A" w:rsidP="00DB0B6A">
            <w:r w:rsidRPr="00DB0B6A">
              <w:t>Calculating moving averages for both local &amp; global data temperatures (</w:t>
            </w:r>
            <w:r w:rsidRPr="00DB0B6A">
              <w:rPr>
                <w:vertAlign w:val="superscript"/>
              </w:rPr>
              <w:t>o</w:t>
            </w:r>
            <w:r w:rsidRPr="00DB0B6A">
              <w:t xml:space="preserve">C) for the span of a decade. </w:t>
            </w:r>
          </w:p>
          <w:p w14:paraId="08CC767C" w14:textId="77777777" w:rsidR="00DB0B6A" w:rsidRPr="00DB0B6A" w:rsidRDefault="00DB0B6A" w:rsidP="00DB0B6A"/>
          <w:p w14:paraId="26EA264D" w14:textId="77777777" w:rsidR="00DB0B6A" w:rsidRPr="00900489" w:rsidRDefault="00DB0B6A" w:rsidP="00DB0B6A">
            <w:pPr>
              <w:rPr>
                <w:rStyle w:val="QuoteChar"/>
                <w:highlight w:val="lightGray"/>
              </w:rPr>
            </w:pPr>
            <w:r w:rsidRPr="00900489">
              <w:rPr>
                <w:rStyle w:val="QuoteChar"/>
                <w:highlight w:val="lightGray"/>
              </w:rPr>
              <w:t xml:space="preserve">Why the window size or moving average calculating for 10 years or decade? </w:t>
            </w:r>
          </w:p>
          <w:p w14:paraId="7FCC14BC" w14:textId="77777777" w:rsidR="00DB0B6A" w:rsidRPr="00DB0B6A" w:rsidRDefault="00DB0B6A" w:rsidP="00DB0B6A"/>
          <w:p w14:paraId="53447C69" w14:textId="77777777" w:rsidR="00DB0B6A" w:rsidRPr="00DB0B6A" w:rsidRDefault="00DB0B6A" w:rsidP="00DB0B6A">
            <w:r w:rsidRPr="00DB0B6A">
              <w:t>As the dispersion of data will be reduced nearly by 25%, and lesser the dispersion of data the trend line will be smoother.</w:t>
            </w:r>
          </w:p>
          <w:p w14:paraId="2484D4DA" w14:textId="052C6029" w:rsidR="00DB0B6A" w:rsidRPr="00DB0B6A" w:rsidRDefault="00DB0B6A" w:rsidP="00D87876">
            <w:pPr>
              <w:pStyle w:val="NormalWhite"/>
              <w:rPr>
                <w:color w:val="auto"/>
              </w:rPr>
            </w:pPr>
          </w:p>
          <w:p w14:paraId="3EB19536" w14:textId="77777777" w:rsidR="00900489" w:rsidRDefault="00900489" w:rsidP="00900489">
            <w:pPr>
              <w:pStyle w:val="HTMLPreformatted"/>
              <w:numPr>
                <w:ilvl w:val="0"/>
                <w:numId w:val="39"/>
              </w:numPr>
              <w:tabs>
                <w:tab w:val="clear" w:pos="720"/>
              </w:tabs>
              <w:spacing w:before="100" w:beforeAutospacing="1" w:after="100" w:afterAutospacing="1"/>
              <w:divId w:val="20934160"/>
            </w:pPr>
            <w:r>
              <w:rPr>
                <w:color w:val="000000"/>
              </w:rPr>
              <w:t>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'm_imp_avg_temp'</w:t>
            </w:r>
            <w:r>
              <w:rPr>
                <w:color w:val="6666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'imp_avg_temp'</w:t>
            </w:r>
            <w:r>
              <w:rPr>
                <w:color w:val="666600"/>
              </w:rPr>
              <w:t>].</w:t>
            </w:r>
            <w:r>
              <w:rPr>
                <w:color w:val="000000"/>
              </w:rPr>
              <w:t>rolling</w:t>
            </w:r>
            <w:r>
              <w:rPr>
                <w:color w:val="666600"/>
              </w:rPr>
              <w:t>(</w:t>
            </w:r>
            <w:r>
              <w:rPr>
                <w:color w:val="006666"/>
              </w:rPr>
              <w:t>10</w:t>
            </w:r>
            <w:r>
              <w:rPr>
                <w:color w:val="666600"/>
              </w:rPr>
              <w:t>).</w:t>
            </w:r>
            <w:r>
              <w:rPr>
                <w:color w:val="000000"/>
              </w:rPr>
              <w:t>mean</w:t>
            </w:r>
            <w:r>
              <w:rPr>
                <w:color w:val="666600"/>
              </w:rPr>
              <w:t>()</w:t>
            </w:r>
          </w:p>
          <w:p w14:paraId="6B268613" w14:textId="77777777" w:rsidR="00DB0B6A" w:rsidRDefault="00900489" w:rsidP="00900489">
            <w:pPr>
              <w:pStyle w:val="NormalWhite"/>
              <w:rPr>
                <w:color w:val="000000"/>
              </w:rPr>
            </w:pPr>
            <w:r>
              <w:rPr>
                <w:color w:val="000000"/>
              </w:rPr>
              <w:t> Now plotting the data with no missing values and with a moving average span of a decade.</w:t>
            </w:r>
          </w:p>
          <w:p w14:paraId="6247B17B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figure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figsize</w:t>
            </w:r>
            <w:r>
              <w:rPr>
                <w:color w:val="666600"/>
              </w:rPr>
              <w:t>=[</w:t>
            </w:r>
            <w:r>
              <w:rPr>
                <w:color w:val="006666"/>
              </w:rPr>
              <w:t>15</w:t>
            </w:r>
            <w:r>
              <w:rPr>
                <w:color w:val="666600"/>
              </w:rPr>
              <w:t>,</w:t>
            </w:r>
            <w:r>
              <w:rPr>
                <w:color w:val="006666"/>
              </w:rPr>
              <w:t>10</w:t>
            </w:r>
            <w:r>
              <w:rPr>
                <w:color w:val="666600"/>
              </w:rPr>
              <w:t>])</w:t>
            </w:r>
          </w:p>
          <w:p w14:paraId="73709465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0F9E94B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 xml:space="preserve">         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'm_imp_avg_temp'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E77ACCD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temp'</w:t>
            </w:r>
            <w:r>
              <w:rPr>
                <w:color w:val="666600"/>
              </w:rPr>
              <w:t>)</w:t>
            </w:r>
          </w:p>
          <w:p w14:paraId="602D040B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3A011674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56C72EAA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temp'</w:t>
            </w:r>
            <w:r>
              <w:rPr>
                <w:color w:val="666600"/>
              </w:rPr>
              <w:t>)</w:t>
            </w:r>
          </w:p>
          <w:p w14:paraId="32561763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legend</w:t>
            </w:r>
            <w:r>
              <w:rPr>
                <w:color w:val="666600"/>
              </w:rPr>
              <w:t>()</w:t>
            </w:r>
          </w:p>
          <w:p w14:paraId="2BCBEC76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grid</w:t>
            </w:r>
            <w:r>
              <w:rPr>
                <w:color w:val="666600"/>
              </w:rPr>
              <w:t>(</w:t>
            </w:r>
            <w:r>
              <w:rPr>
                <w:color w:val="000088"/>
              </w:rPr>
              <w:t>True</w:t>
            </w:r>
            <w:r>
              <w:rPr>
                <w:color w:val="666600"/>
              </w:rPr>
              <w:t>)</w:t>
            </w:r>
          </w:p>
          <w:p w14:paraId="493B26E2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axis</w:t>
            </w:r>
            <w:r>
              <w:rPr>
                <w:color w:val="666600"/>
              </w:rPr>
              <w:t>([</w:t>
            </w:r>
            <w:r>
              <w:rPr>
                <w:color w:val="006666"/>
              </w:rPr>
              <w:t>1745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2020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30</w:t>
            </w:r>
            <w:r>
              <w:rPr>
                <w:color w:val="666600"/>
              </w:rPr>
              <w:t>])</w:t>
            </w:r>
          </w:p>
          <w:p w14:paraId="7D4F98E5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title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'Weather Trends Lahore vs Global'</w:t>
            </w:r>
            <w:r>
              <w:rPr>
                <w:color w:val="666600"/>
              </w:rPr>
              <w:t>)</w:t>
            </w:r>
          </w:p>
          <w:p w14:paraId="71A97F80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xlabel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)</w:t>
            </w:r>
          </w:p>
          <w:p w14:paraId="0E8D4A83" w14:textId="77777777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ylabel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'Temperature (°C)'</w:t>
            </w:r>
            <w:r>
              <w:rPr>
                <w:color w:val="666600"/>
              </w:rPr>
              <w:t>)</w:t>
            </w:r>
          </w:p>
          <w:p w14:paraId="5D70448D" w14:textId="31204E51" w:rsidR="00900489" w:rsidRDefault="00900489" w:rsidP="00900489">
            <w:pPr>
              <w:pStyle w:val="HTMLPreformatted"/>
              <w:numPr>
                <w:ilvl w:val="0"/>
                <w:numId w:val="40"/>
              </w:numPr>
              <w:tabs>
                <w:tab w:val="clear" w:pos="720"/>
              </w:tabs>
              <w:spacing w:before="100" w:beforeAutospacing="1" w:after="100" w:afterAutospacing="1"/>
              <w:divId w:val="604774807"/>
            </w:pP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61E465AC" wp14:editId="352E85A5">
                  <wp:simplePos x="0" y="0"/>
                  <wp:positionH relativeFrom="column">
                    <wp:posOffset>908050</wp:posOffset>
                  </wp:positionH>
                  <wp:positionV relativeFrom="paragraph">
                    <wp:posOffset>319405</wp:posOffset>
                  </wp:positionV>
                  <wp:extent cx="4939030" cy="3365500"/>
                  <wp:effectExtent l="0" t="0" r="0" b="6350"/>
                  <wp:wrapSquare wrapText="bothSides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9030" cy="336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show</w:t>
            </w:r>
            <w:r>
              <w:rPr>
                <w:color w:val="666600"/>
              </w:rPr>
              <w:t>()</w:t>
            </w:r>
          </w:p>
          <w:p w14:paraId="6DCD4F20" w14:textId="7E021659" w:rsidR="00900489" w:rsidRPr="00900489" w:rsidRDefault="00900489" w:rsidP="00900489">
            <w:pPr>
              <w:pStyle w:val="NormalWhite"/>
              <w:rPr>
                <w:color w:val="auto"/>
              </w:rPr>
            </w:pPr>
            <w:r>
              <w:rPr>
                <w:color w:val="000000"/>
              </w:rPr>
              <w:t> </w:t>
            </w:r>
          </w:p>
        </w:tc>
      </w:tr>
      <w:tr w:rsidR="00DB0B6A" w:rsidRPr="00F74F95" w14:paraId="093061F6" w14:textId="77777777" w:rsidTr="00C65BC2">
        <w:trPr>
          <w:trHeight w:val="60"/>
        </w:trPr>
        <w:tc>
          <w:tcPr>
            <w:tcW w:w="10757" w:type="dxa"/>
            <w:gridSpan w:val="2"/>
          </w:tcPr>
          <w:p w14:paraId="67F9202C" w14:textId="4CD94D7B" w:rsidR="00374123" w:rsidRDefault="00374123" w:rsidP="00374123">
            <w:pPr>
              <w:pStyle w:val="NormalWhite"/>
              <w:rPr>
                <w:color w:val="auto"/>
              </w:rPr>
            </w:pPr>
            <w:r>
              <w:rPr>
                <w:color w:val="auto"/>
              </w:rPr>
              <w:lastRenderedPageBreak/>
              <w:t xml:space="preserve">All the plots in one chart raw data along with its moving averages and imputed data along with its moving averages. </w:t>
            </w:r>
          </w:p>
          <w:p w14:paraId="53EBAAB7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figure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figsize</w:t>
            </w:r>
            <w:r>
              <w:rPr>
                <w:color w:val="666600"/>
              </w:rPr>
              <w:t>=(</w:t>
            </w:r>
            <w:r>
              <w:rPr>
                <w:color w:val="006666"/>
              </w:rPr>
              <w:t>16</w:t>
            </w:r>
            <w:r>
              <w:rPr>
                <w:color w:val="666600"/>
              </w:rPr>
              <w:t>,</w:t>
            </w:r>
            <w:r>
              <w:rPr>
                <w:color w:val="006666"/>
              </w:rPr>
              <w:t>8</w:t>
            </w:r>
            <w:r>
              <w:rPr>
                <w:color w:val="666600"/>
              </w:rPr>
              <w:t>))</w:t>
            </w:r>
          </w:p>
          <w:p w14:paraId="13010D58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 </w:t>
            </w:r>
          </w:p>
          <w:p w14:paraId="2A699ACC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subplot</w:t>
            </w:r>
            <w:r>
              <w:rPr>
                <w:color w:val="666600"/>
              </w:rPr>
              <w:t>(</w:t>
            </w:r>
            <w:r>
              <w:rPr>
                <w:color w:val="006666"/>
              </w:rPr>
              <w:t>221</w:t>
            </w:r>
            <w:r>
              <w:rPr>
                <w:color w:val="666600"/>
              </w:rPr>
              <w:t>)</w:t>
            </w:r>
          </w:p>
          <w:p w14:paraId="306455EF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144172CA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2DDD755E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avg_temp'</w:t>
            </w:r>
            <w:r>
              <w:rPr>
                <w:color w:val="666600"/>
              </w:rPr>
              <w:t>)</w:t>
            </w:r>
          </w:p>
          <w:p w14:paraId="23EC63A7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3EB7C29A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2AB16BFB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temp'</w:t>
            </w:r>
            <w:r>
              <w:rPr>
                <w:color w:val="666600"/>
              </w:rPr>
              <w:t>)</w:t>
            </w:r>
          </w:p>
          <w:p w14:paraId="73885472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legend</w:t>
            </w:r>
            <w:r>
              <w:rPr>
                <w:color w:val="666600"/>
              </w:rPr>
              <w:t>()</w:t>
            </w:r>
          </w:p>
          <w:p w14:paraId="501C9891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grid</w:t>
            </w:r>
            <w:r>
              <w:rPr>
                <w:color w:val="666600"/>
              </w:rPr>
              <w:t>(</w:t>
            </w:r>
            <w:r>
              <w:rPr>
                <w:color w:val="000088"/>
              </w:rPr>
              <w:t>True</w:t>
            </w:r>
            <w:r>
              <w:rPr>
                <w:color w:val="666600"/>
              </w:rPr>
              <w:t>)</w:t>
            </w:r>
          </w:p>
          <w:p w14:paraId="7415D5F4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axis</w:t>
            </w:r>
            <w:r>
              <w:rPr>
                <w:color w:val="666600"/>
              </w:rPr>
              <w:t>([</w:t>
            </w:r>
            <w:r>
              <w:rPr>
                <w:color w:val="006666"/>
              </w:rPr>
              <w:t>1745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2020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30</w:t>
            </w:r>
            <w:r>
              <w:rPr>
                <w:color w:val="666600"/>
              </w:rPr>
              <w:t>])</w:t>
            </w:r>
          </w:p>
          <w:p w14:paraId="04BDE555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title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'Weather Trends Lahore vs Global (Raw Data)'</w:t>
            </w:r>
            <w:r>
              <w:rPr>
                <w:color w:val="666600"/>
              </w:rPr>
              <w:t>)</w:t>
            </w:r>
          </w:p>
          <w:p w14:paraId="02BCD3BB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ylabel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'Temperature (°C)'</w:t>
            </w:r>
            <w:r>
              <w:rPr>
                <w:color w:val="666600"/>
              </w:rPr>
              <w:t>)</w:t>
            </w:r>
          </w:p>
          <w:p w14:paraId="211362F6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 </w:t>
            </w:r>
          </w:p>
          <w:p w14:paraId="7FC8296B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subplot</w:t>
            </w:r>
            <w:r>
              <w:rPr>
                <w:color w:val="666600"/>
              </w:rPr>
              <w:t>(</w:t>
            </w:r>
            <w:r>
              <w:rPr>
                <w:color w:val="006666"/>
              </w:rPr>
              <w:t>222</w:t>
            </w:r>
            <w:r>
              <w:rPr>
                <w:color w:val="666600"/>
              </w:rPr>
              <w:t>)</w:t>
            </w:r>
          </w:p>
          <w:p w14:paraId="3CE9EB9A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750044FD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'imp_avg_temp'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26639A25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ma_temp'</w:t>
            </w:r>
            <w:r>
              <w:rPr>
                <w:color w:val="666600"/>
              </w:rPr>
              <w:t>)</w:t>
            </w:r>
          </w:p>
          <w:p w14:paraId="561D3736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39DBEE2E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54D3334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temp'</w:t>
            </w:r>
            <w:r>
              <w:rPr>
                <w:color w:val="666600"/>
              </w:rPr>
              <w:t>)</w:t>
            </w:r>
          </w:p>
          <w:p w14:paraId="3DB21939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legend</w:t>
            </w:r>
            <w:r>
              <w:rPr>
                <w:color w:val="666600"/>
              </w:rPr>
              <w:t>()</w:t>
            </w:r>
          </w:p>
          <w:p w14:paraId="747E768C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grid</w:t>
            </w:r>
            <w:r>
              <w:rPr>
                <w:color w:val="666600"/>
              </w:rPr>
              <w:t>(</w:t>
            </w:r>
            <w:r>
              <w:rPr>
                <w:color w:val="000088"/>
              </w:rPr>
              <w:t>True</w:t>
            </w:r>
            <w:r>
              <w:rPr>
                <w:color w:val="666600"/>
              </w:rPr>
              <w:t>)</w:t>
            </w:r>
          </w:p>
          <w:p w14:paraId="3296C6B5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axis</w:t>
            </w:r>
            <w:r>
              <w:rPr>
                <w:color w:val="666600"/>
              </w:rPr>
              <w:t>([</w:t>
            </w:r>
            <w:r>
              <w:rPr>
                <w:color w:val="006666"/>
              </w:rPr>
              <w:t>1745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2020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30</w:t>
            </w:r>
            <w:r>
              <w:rPr>
                <w:color w:val="666600"/>
              </w:rPr>
              <w:t>])</w:t>
            </w:r>
          </w:p>
          <w:p w14:paraId="5D51CC51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title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'Weather Trends Lahore vs Global (Imputed Data)'</w:t>
            </w:r>
            <w:r>
              <w:rPr>
                <w:color w:val="666600"/>
              </w:rPr>
              <w:t>)</w:t>
            </w:r>
          </w:p>
          <w:p w14:paraId="09680B05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ylabel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'Temperature (°C)'</w:t>
            </w:r>
            <w:r>
              <w:rPr>
                <w:color w:val="666600"/>
              </w:rPr>
              <w:t>)</w:t>
            </w:r>
          </w:p>
          <w:p w14:paraId="777B77C2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 </w:t>
            </w:r>
          </w:p>
          <w:p w14:paraId="56AE4F7A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subplot</w:t>
            </w:r>
            <w:r>
              <w:rPr>
                <w:color w:val="666600"/>
              </w:rPr>
              <w:t>(</w:t>
            </w:r>
            <w:r>
              <w:rPr>
                <w:color w:val="006666"/>
              </w:rPr>
              <w:t>223</w:t>
            </w:r>
            <w:r>
              <w:rPr>
                <w:color w:val="666600"/>
              </w:rPr>
              <w:t>)</w:t>
            </w:r>
          </w:p>
          <w:p w14:paraId="782BDADA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577CDBD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df_CityData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201C9EE8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m_avg_temp'</w:t>
            </w:r>
            <w:r>
              <w:rPr>
                <w:color w:val="666600"/>
              </w:rPr>
              <w:t>)</w:t>
            </w:r>
          </w:p>
          <w:p w14:paraId="0508FC8E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4CD97FF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1E4CE542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temp'</w:t>
            </w:r>
            <w:r>
              <w:rPr>
                <w:color w:val="666600"/>
              </w:rPr>
              <w:t>)</w:t>
            </w:r>
          </w:p>
          <w:p w14:paraId="0703E3BB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legend</w:t>
            </w:r>
            <w:r>
              <w:rPr>
                <w:color w:val="666600"/>
              </w:rPr>
              <w:t>()</w:t>
            </w:r>
          </w:p>
          <w:p w14:paraId="3B442CBD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grid</w:t>
            </w:r>
            <w:r>
              <w:rPr>
                <w:color w:val="666600"/>
              </w:rPr>
              <w:t>(</w:t>
            </w:r>
            <w:r>
              <w:rPr>
                <w:color w:val="000088"/>
              </w:rPr>
              <w:t>True</w:t>
            </w:r>
            <w:r>
              <w:rPr>
                <w:color w:val="666600"/>
              </w:rPr>
              <w:t>)</w:t>
            </w:r>
          </w:p>
          <w:p w14:paraId="41752427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axis</w:t>
            </w:r>
            <w:r>
              <w:rPr>
                <w:color w:val="666600"/>
              </w:rPr>
              <w:t>([</w:t>
            </w:r>
            <w:r>
              <w:rPr>
                <w:color w:val="006666"/>
              </w:rPr>
              <w:t>1745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2020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30</w:t>
            </w:r>
            <w:r>
              <w:rPr>
                <w:color w:val="666600"/>
              </w:rPr>
              <w:t>])</w:t>
            </w:r>
          </w:p>
          <w:p w14:paraId="45F8CFAC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title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'Weather Trends Lahore vs Global (Raw MA Data)'</w:t>
            </w:r>
            <w:r>
              <w:rPr>
                <w:color w:val="666600"/>
              </w:rPr>
              <w:t>)</w:t>
            </w:r>
          </w:p>
          <w:p w14:paraId="7543DBB6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xlabel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)</w:t>
            </w:r>
          </w:p>
          <w:p w14:paraId="4750DA57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ylabel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'Temperature (°C)'</w:t>
            </w:r>
            <w:r>
              <w:rPr>
                <w:color w:val="666600"/>
              </w:rPr>
              <w:t>)</w:t>
            </w:r>
          </w:p>
          <w:p w14:paraId="03D513F3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 </w:t>
            </w:r>
          </w:p>
          <w:p w14:paraId="206B0AAD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subplot</w:t>
            </w:r>
            <w:r>
              <w:rPr>
                <w:color w:val="666600"/>
              </w:rPr>
              <w:t>(</w:t>
            </w:r>
            <w:r>
              <w:rPr>
                <w:color w:val="006666"/>
              </w:rPr>
              <w:t>224</w:t>
            </w:r>
            <w:r>
              <w:rPr>
                <w:color w:val="666600"/>
              </w:rPr>
              <w:t>)</w:t>
            </w:r>
          </w:p>
          <w:p w14:paraId="45854792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251772C6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'm_imp_avg_temp'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0F9ADB64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m_imp_avg_temp'</w:t>
            </w:r>
            <w:r>
              <w:rPr>
                <w:color w:val="666600"/>
              </w:rPr>
              <w:t>)</w:t>
            </w:r>
          </w:p>
          <w:p w14:paraId="42DF4D6A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0BA9BD4B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09CF9B4D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temp'</w:t>
            </w:r>
            <w:r>
              <w:rPr>
                <w:color w:val="666600"/>
              </w:rPr>
              <w:t>)</w:t>
            </w:r>
          </w:p>
          <w:p w14:paraId="7C857D29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legend</w:t>
            </w:r>
            <w:r>
              <w:rPr>
                <w:color w:val="666600"/>
              </w:rPr>
              <w:t>()</w:t>
            </w:r>
          </w:p>
          <w:p w14:paraId="281F83D5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grid</w:t>
            </w:r>
            <w:r>
              <w:rPr>
                <w:color w:val="666600"/>
              </w:rPr>
              <w:t>(</w:t>
            </w:r>
            <w:r>
              <w:rPr>
                <w:color w:val="000088"/>
              </w:rPr>
              <w:t>True</w:t>
            </w:r>
            <w:r>
              <w:rPr>
                <w:color w:val="666600"/>
              </w:rPr>
              <w:t>)</w:t>
            </w:r>
          </w:p>
          <w:p w14:paraId="5C11589F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axis</w:t>
            </w:r>
            <w:r>
              <w:rPr>
                <w:color w:val="666600"/>
              </w:rPr>
              <w:t>([</w:t>
            </w:r>
            <w:r>
              <w:rPr>
                <w:color w:val="006666"/>
              </w:rPr>
              <w:t>1745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2020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30</w:t>
            </w:r>
            <w:r>
              <w:rPr>
                <w:color w:val="666600"/>
              </w:rPr>
              <w:t>])</w:t>
            </w:r>
          </w:p>
          <w:p w14:paraId="2081A83A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title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'Weather Trends Lahore vs Global (Imputed MA Data)'</w:t>
            </w:r>
            <w:r>
              <w:rPr>
                <w:color w:val="666600"/>
              </w:rPr>
              <w:t>)</w:t>
            </w:r>
          </w:p>
          <w:p w14:paraId="291F7218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xlabel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)</w:t>
            </w:r>
          </w:p>
          <w:p w14:paraId="3668BEF6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ylabel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'Temperature (°C)'</w:t>
            </w:r>
            <w:r>
              <w:rPr>
                <w:color w:val="666600"/>
              </w:rPr>
              <w:t>)</w:t>
            </w:r>
          </w:p>
          <w:p w14:paraId="2C0AE957" w14:textId="77777777" w:rsidR="00374123" w:rsidRDefault="00374123" w:rsidP="00374123">
            <w:pPr>
              <w:pStyle w:val="HTMLPreformatted"/>
              <w:numPr>
                <w:ilvl w:val="0"/>
                <w:numId w:val="42"/>
              </w:numPr>
              <w:tabs>
                <w:tab w:val="clear" w:pos="720"/>
              </w:tabs>
              <w:spacing w:before="100" w:beforeAutospacing="1" w:after="100" w:afterAutospacing="1"/>
              <w:divId w:val="841775622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show</w:t>
            </w:r>
            <w:r>
              <w:rPr>
                <w:color w:val="666600"/>
              </w:rPr>
              <w:t>()</w:t>
            </w:r>
          </w:p>
          <w:p w14:paraId="496029CC" w14:textId="58C65993" w:rsidR="00DB0B6A" w:rsidRPr="00DB0B6A" w:rsidRDefault="00374123" w:rsidP="00D72942">
            <w:pPr>
              <w:pStyle w:val="NormalWhite"/>
              <w:rPr>
                <w:color w:val="auto"/>
              </w:rPr>
            </w:pPr>
            <w:r>
              <w:rPr>
                <w:color w:val="000000"/>
              </w:rPr>
              <w:lastRenderedPageBreak/>
              <w:t> </w:t>
            </w:r>
            <w:r>
              <w:rPr>
                <w:noProof/>
              </w:rPr>
              <w:drawing>
                <wp:inline distT="0" distB="0" distL="0" distR="0" wp14:anchorId="4C673C9C" wp14:editId="2F8D0F34">
                  <wp:extent cx="6830695" cy="3586480"/>
                  <wp:effectExtent l="0" t="0" r="825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0695" cy="358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B6A" w:rsidRPr="00F74F95" w14:paraId="4C50C660" w14:textId="77777777" w:rsidTr="00C65BC2">
        <w:trPr>
          <w:trHeight w:val="60"/>
        </w:trPr>
        <w:tc>
          <w:tcPr>
            <w:tcW w:w="10757" w:type="dxa"/>
            <w:gridSpan w:val="2"/>
          </w:tcPr>
          <w:p w14:paraId="752B7003" w14:textId="77777777" w:rsidR="00DB0B6A" w:rsidRDefault="00D54C6A" w:rsidP="00D87876">
            <w:pPr>
              <w:pStyle w:val="NormalWhite"/>
              <w:rPr>
                <w:color w:val="auto"/>
              </w:rPr>
            </w:pPr>
            <w:r>
              <w:rPr>
                <w:color w:val="auto"/>
              </w:rPr>
              <w:lastRenderedPageBreak/>
              <w:t>Last, but not least. Plotting the data with no missing values and average temperatures along with calculated moving averages.</w:t>
            </w:r>
          </w:p>
          <w:p w14:paraId="7DBDAE9E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figure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figsize</w:t>
            </w:r>
            <w:r>
              <w:rPr>
                <w:color w:val="666600"/>
              </w:rPr>
              <w:t>=[</w:t>
            </w:r>
            <w:r>
              <w:rPr>
                <w:color w:val="006666"/>
              </w:rPr>
              <w:t>12</w:t>
            </w:r>
            <w:r>
              <w:rPr>
                <w:color w:val="666600"/>
              </w:rPr>
              <w:t>,</w:t>
            </w:r>
            <w:r>
              <w:rPr>
                <w:color w:val="006666"/>
              </w:rPr>
              <w:t>8</w:t>
            </w:r>
            <w:r>
              <w:rPr>
                <w:color w:val="666600"/>
              </w:rPr>
              <w:t>])</w:t>
            </w:r>
          </w:p>
          <w:p w14:paraId="70E0D776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7CB6B1A4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 xml:space="preserve">         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'imp_avg_temp'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07C9D073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temp Imp'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color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color w:val="008800"/>
              </w:rPr>
              <w:t>'c'</w:t>
            </w:r>
            <w:r>
              <w:rPr>
                <w:color w:val="666600"/>
              </w:rPr>
              <w:t>)</w:t>
            </w:r>
          </w:p>
          <w:p w14:paraId="644E8698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338E659D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 xml:space="preserve">         df_CityData_imp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'm_imp_avg_temp'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78DCFD31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'Lahore temp MA_Imp'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color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color w:val="008800"/>
              </w:rPr>
              <w:t>'r'</w:t>
            </w:r>
            <w:r>
              <w:rPr>
                <w:color w:val="666600"/>
              </w:rPr>
              <w:t>)</w:t>
            </w:r>
          </w:p>
          <w:p w14:paraId="50EA33BD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43CFCC13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15D4DCC1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temp'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color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color w:val="008800"/>
              </w:rPr>
              <w:t>'y'</w:t>
            </w:r>
            <w:r>
              <w:rPr>
                <w:color w:val="666600"/>
              </w:rPr>
              <w:t>)</w:t>
            </w:r>
          </w:p>
          <w:p w14:paraId="2225A883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plot</w:t>
            </w:r>
            <w:r>
              <w:rPr>
                <w:color w:val="666600"/>
              </w:rPr>
              <w:t>(</w:t>
            </w:r>
            <w:r>
              <w:rPr>
                <w:color w:val="000000"/>
              </w:rPr>
              <w:t>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19BE7F9C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 xml:space="preserve">         df_GlobalData</w:t>
            </w:r>
            <w:r>
              <w:rPr>
                <w:color w:val="666600"/>
              </w:rPr>
              <w:t>[</w:t>
            </w:r>
            <w:r>
              <w:rPr>
                <w:color w:val="008800"/>
              </w:rPr>
              <w:t>'m_avg_temp'</w:t>
            </w:r>
            <w:r>
              <w:rPr>
                <w:color w:val="666600"/>
              </w:rPr>
              <w:t>],</w:t>
            </w:r>
            <w:r>
              <w:rPr>
                <w:color w:val="000000"/>
              </w:rPr>
              <w:t xml:space="preserve"> </w:t>
            </w:r>
          </w:p>
          <w:p w14:paraId="3C324B3B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 xml:space="preserve">         label</w:t>
            </w:r>
            <w:r>
              <w:rPr>
                <w:color w:val="666600"/>
              </w:rPr>
              <w:t>=</w:t>
            </w:r>
            <w:r>
              <w:rPr>
                <w:color w:val="008800"/>
              </w:rPr>
              <w:t>'Global temp MA'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color</w:t>
            </w:r>
            <w:r>
              <w:rPr>
                <w:color w:val="6666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color w:val="008800"/>
              </w:rPr>
              <w:t>'b'</w:t>
            </w:r>
            <w:r>
              <w:rPr>
                <w:color w:val="666600"/>
              </w:rPr>
              <w:t>)</w:t>
            </w:r>
          </w:p>
          <w:p w14:paraId="707CDBD1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legend</w:t>
            </w:r>
            <w:r>
              <w:rPr>
                <w:color w:val="666600"/>
              </w:rPr>
              <w:t>()</w:t>
            </w:r>
          </w:p>
          <w:p w14:paraId="0109C269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grid</w:t>
            </w:r>
            <w:r>
              <w:rPr>
                <w:color w:val="666600"/>
              </w:rPr>
              <w:t>(</w:t>
            </w:r>
            <w:r>
              <w:rPr>
                <w:color w:val="000088"/>
              </w:rPr>
              <w:t>True</w:t>
            </w:r>
            <w:r>
              <w:rPr>
                <w:color w:val="666600"/>
              </w:rPr>
              <w:t>)</w:t>
            </w:r>
          </w:p>
          <w:p w14:paraId="6E73F5C2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axis</w:t>
            </w:r>
            <w:r>
              <w:rPr>
                <w:color w:val="666600"/>
              </w:rPr>
              <w:t>([</w:t>
            </w:r>
            <w:r>
              <w:rPr>
                <w:color w:val="006666"/>
              </w:rPr>
              <w:t>1745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2020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5</w:t>
            </w:r>
            <w:r>
              <w:rPr>
                <w:color w:val="6666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color w:val="006666"/>
              </w:rPr>
              <w:t>30</w:t>
            </w:r>
            <w:r>
              <w:rPr>
                <w:color w:val="666600"/>
              </w:rPr>
              <w:t>])</w:t>
            </w:r>
          </w:p>
          <w:p w14:paraId="71A7F57B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title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 xml:space="preserve">'Weather Trends Lahore &amp; Global avg vs </w:t>
            </w:r>
            <w:proofErr w:type="spellStart"/>
            <w:r>
              <w:rPr>
                <w:color w:val="008800"/>
              </w:rPr>
              <w:t>m_avg</w:t>
            </w:r>
            <w:proofErr w:type="spellEnd"/>
            <w:r>
              <w:rPr>
                <w:color w:val="008800"/>
              </w:rPr>
              <w:t>'</w:t>
            </w:r>
            <w:r>
              <w:rPr>
                <w:color w:val="666600"/>
              </w:rPr>
              <w:t>)</w:t>
            </w:r>
          </w:p>
          <w:p w14:paraId="53816B8A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xlabel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'Year'</w:t>
            </w:r>
            <w:r>
              <w:rPr>
                <w:color w:val="666600"/>
              </w:rPr>
              <w:t>)</w:t>
            </w:r>
          </w:p>
          <w:p w14:paraId="270770B7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ylabel</w:t>
            </w:r>
            <w:r>
              <w:rPr>
                <w:color w:val="666600"/>
              </w:rPr>
              <w:t>(</w:t>
            </w:r>
            <w:r>
              <w:rPr>
                <w:color w:val="008800"/>
              </w:rPr>
              <w:t>'Temperature (°C)'</w:t>
            </w:r>
            <w:r>
              <w:rPr>
                <w:color w:val="666600"/>
              </w:rPr>
              <w:t>)</w:t>
            </w:r>
          </w:p>
          <w:p w14:paraId="637BDF51" w14:textId="77777777" w:rsidR="00D54C6A" w:rsidRDefault="00D54C6A" w:rsidP="00D54C6A">
            <w:pPr>
              <w:pStyle w:val="HTMLPreformatted"/>
              <w:numPr>
                <w:ilvl w:val="0"/>
                <w:numId w:val="43"/>
              </w:numPr>
              <w:tabs>
                <w:tab w:val="clear" w:pos="720"/>
              </w:tabs>
              <w:spacing w:before="100" w:beforeAutospacing="1" w:after="100" w:afterAutospacing="1"/>
              <w:divId w:val="1031498609"/>
            </w:pPr>
            <w:r>
              <w:rPr>
                <w:color w:val="000000"/>
              </w:rPr>
              <w:t>plt</w:t>
            </w:r>
            <w:r>
              <w:rPr>
                <w:color w:val="666600"/>
              </w:rPr>
              <w:t>.</w:t>
            </w:r>
            <w:r>
              <w:rPr>
                <w:color w:val="000000"/>
              </w:rPr>
              <w:t>show</w:t>
            </w:r>
            <w:r>
              <w:rPr>
                <w:color w:val="666600"/>
              </w:rPr>
              <w:t>()</w:t>
            </w:r>
          </w:p>
          <w:p w14:paraId="254467D9" w14:textId="38000C11" w:rsidR="00D54C6A" w:rsidRPr="00DB0B6A" w:rsidRDefault="00D54C6A" w:rsidP="00D54C6A">
            <w:pPr>
              <w:pStyle w:val="NormalWhite"/>
              <w:rPr>
                <w:color w:val="auto"/>
              </w:rPr>
            </w:pPr>
            <w:r>
              <w:rPr>
                <w:color w:val="000000"/>
              </w:rPr>
              <w:lastRenderedPageBreak/>
              <w:t> </w:t>
            </w:r>
            <w:r>
              <w:rPr>
                <w:noProof/>
              </w:rPr>
              <w:drawing>
                <wp:inline distT="0" distB="0" distL="0" distR="0" wp14:anchorId="74DBAD68" wp14:editId="6E56A787">
                  <wp:extent cx="6752541" cy="4663440"/>
                  <wp:effectExtent l="0" t="0" r="0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2541" cy="466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4A122F" w14:textId="3FA85B5B" w:rsidR="00615D42" w:rsidRDefault="00615D42" w:rsidP="00B7244E"/>
    <w:p w14:paraId="7FC881C3" w14:textId="6E36513B" w:rsidR="00410F9C" w:rsidRDefault="00410F9C" w:rsidP="00B7244E"/>
    <w:p w14:paraId="2077E6F6" w14:textId="32E420F1" w:rsidR="00C65BC2" w:rsidRDefault="00C65BC2" w:rsidP="00410F9C">
      <w:pPr>
        <w:tabs>
          <w:tab w:val="left" w:pos="6590"/>
        </w:tabs>
      </w:pPr>
    </w:p>
    <w:p w14:paraId="74D09284" w14:textId="77777777" w:rsidR="00C65BC2" w:rsidRDefault="00C65BC2" w:rsidP="00410F9C">
      <w:pPr>
        <w:tabs>
          <w:tab w:val="left" w:pos="6590"/>
        </w:tabs>
        <w:rPr>
          <w:noProof/>
        </w:rPr>
      </w:pPr>
    </w:p>
    <w:p w14:paraId="36283723" w14:textId="77777777" w:rsidR="00410F9C" w:rsidRDefault="00410F9C" w:rsidP="00B7244E"/>
    <w:p w14:paraId="0032D675" w14:textId="5191D586" w:rsidR="00615D42" w:rsidRDefault="00615D42" w:rsidP="00B7244E">
      <w:pPr>
        <w:sectPr w:rsidR="00615D42" w:rsidSect="002A5BA5">
          <w:pgSz w:w="12240" w:h="15840" w:code="1"/>
          <w:pgMar w:top="720" w:right="720" w:bottom="720" w:left="720" w:header="289" w:footer="0" w:gutter="0"/>
          <w:cols w:space="708"/>
          <w:docGrid w:linePitch="360"/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64"/>
        <w:gridCol w:w="6307"/>
      </w:tblGrid>
      <w:tr w:rsidR="00C3569F" w14:paraId="652FB61B" w14:textId="77777777" w:rsidTr="001F3540">
        <w:trPr>
          <w:trHeight w:val="17"/>
        </w:trPr>
        <w:tc>
          <w:tcPr>
            <w:tcW w:w="4464" w:type="dxa"/>
            <w:tcBorders>
              <w:top w:val="single" w:sz="48" w:space="0" w:color="D83D27" w:themeColor="accent2"/>
            </w:tcBorders>
          </w:tcPr>
          <w:p w14:paraId="395A07D8" w14:textId="77777777" w:rsidR="00C3569F" w:rsidRPr="009D2C09" w:rsidRDefault="00C3569F" w:rsidP="00B7244E"/>
        </w:tc>
        <w:tc>
          <w:tcPr>
            <w:tcW w:w="6307" w:type="dxa"/>
          </w:tcPr>
          <w:p w14:paraId="4DEBABEE" w14:textId="77777777" w:rsidR="00C3569F" w:rsidRPr="009D2C09" w:rsidRDefault="00C3569F" w:rsidP="00B7244E"/>
        </w:tc>
      </w:tr>
      <w:tr w:rsidR="00C3569F" w:rsidRPr="0042742A" w14:paraId="3828F357" w14:textId="77777777" w:rsidTr="001F3540">
        <w:trPr>
          <w:trHeight w:val="5652"/>
        </w:trPr>
        <w:tc>
          <w:tcPr>
            <w:tcW w:w="10771" w:type="dxa"/>
            <w:gridSpan w:val="2"/>
          </w:tcPr>
          <w:p w14:paraId="726A122E" w14:textId="3311CEAB" w:rsidR="0042742A" w:rsidRPr="00C3569F" w:rsidRDefault="00D54C6A" w:rsidP="00B7244E">
            <w:pPr>
              <w:pStyle w:val="Heading1"/>
            </w:pPr>
            <w:r>
              <w:t>Conclusion</w:t>
            </w:r>
          </w:p>
          <w:p w14:paraId="6A486FE3" w14:textId="77777777" w:rsidR="00C3569F" w:rsidRPr="000F426F" w:rsidRDefault="00C3569F" w:rsidP="00B7244E"/>
          <w:p w14:paraId="4AA8B534" w14:textId="7759B1F2" w:rsidR="0042742A" w:rsidRDefault="00D54C6A" w:rsidP="00D54C6A">
            <w:r>
              <w:t>From the extraction of the data from the database, transforming it into a csv file and loading it into a data-frame. Then performing the analysis with several perspectives. I come with some discrete finding from the data which will govern your decisions.</w:t>
            </w:r>
          </w:p>
          <w:p w14:paraId="203444E0" w14:textId="77777777" w:rsidR="00D54C6A" w:rsidRDefault="00D54C6A" w:rsidP="00D54C6A"/>
          <w:p w14:paraId="56D762E1" w14:textId="5326CDB1" w:rsidR="00D54C6A" w:rsidRDefault="00D54C6A" w:rsidP="00D54C6A">
            <w:pPr>
              <w:pStyle w:val="ListParagraph"/>
              <w:numPr>
                <w:ilvl w:val="0"/>
                <w:numId w:val="44"/>
              </w:numPr>
            </w:pPr>
            <w:r>
              <w:t xml:space="preserve">Today, we are standing at the highest </w:t>
            </w:r>
            <w:r w:rsidR="00F87FB5">
              <w:t xml:space="preserve">level of temperatures </w:t>
            </w:r>
            <w:r w:rsidR="00F87FB5" w:rsidRPr="00DB0B6A">
              <w:t>(</w:t>
            </w:r>
            <w:r w:rsidR="00F87FB5" w:rsidRPr="00DB0B6A">
              <w:rPr>
                <w:vertAlign w:val="superscript"/>
              </w:rPr>
              <w:t>o</w:t>
            </w:r>
            <w:r w:rsidR="00F87FB5" w:rsidRPr="00DB0B6A">
              <w:t>C)</w:t>
            </w:r>
            <w:r w:rsidR="00F87FB5">
              <w:t xml:space="preserve"> globally from last two centuries.</w:t>
            </w:r>
          </w:p>
          <w:p w14:paraId="12ADE488" w14:textId="1E555133" w:rsidR="00F87FB5" w:rsidRDefault="00F87FB5" w:rsidP="00D54C6A">
            <w:pPr>
              <w:pStyle w:val="ListParagraph"/>
              <w:numPr>
                <w:ilvl w:val="0"/>
                <w:numId w:val="44"/>
              </w:numPr>
            </w:pPr>
            <w:r>
              <w:t xml:space="preserve">Lahore’s </w:t>
            </w:r>
            <w:r>
              <w:t xml:space="preserve">temperatures </w:t>
            </w:r>
            <w:r w:rsidRPr="00DB0B6A">
              <w:t>(</w:t>
            </w:r>
            <w:r w:rsidRPr="00DB0B6A">
              <w:rPr>
                <w:vertAlign w:val="superscript"/>
              </w:rPr>
              <w:t>o</w:t>
            </w:r>
            <w:r w:rsidRPr="00DB0B6A">
              <w:t>C)</w:t>
            </w:r>
            <w:r>
              <w:t xml:space="preserve"> are relatively twice than the global average temperatures</w:t>
            </w:r>
            <w:r>
              <w:t xml:space="preserve"> </w:t>
            </w:r>
            <w:r w:rsidRPr="00DB0B6A">
              <w:t>(</w:t>
            </w:r>
            <w:r w:rsidRPr="00DB0B6A">
              <w:rPr>
                <w:vertAlign w:val="superscript"/>
              </w:rPr>
              <w:t>o</w:t>
            </w:r>
            <w:r w:rsidRPr="00DB0B6A">
              <w:t>C)</w:t>
            </w:r>
            <w:r>
              <w:t>.</w:t>
            </w:r>
          </w:p>
          <w:p w14:paraId="4A18E2C0" w14:textId="0DADD724" w:rsidR="00F87FB5" w:rsidRDefault="00F87FB5" w:rsidP="00D54C6A">
            <w:pPr>
              <w:pStyle w:val="ListParagraph"/>
              <w:numPr>
                <w:ilvl w:val="0"/>
                <w:numId w:val="44"/>
              </w:numPr>
            </w:pPr>
            <w:r>
              <w:t xml:space="preserve">Over few decades, </w:t>
            </w:r>
            <w:r w:rsidR="00C2286D">
              <w:t xml:space="preserve">local </w:t>
            </w:r>
            <w:r>
              <w:t xml:space="preserve">temperatures </w:t>
            </w:r>
            <w:r w:rsidRPr="00DB0B6A">
              <w:t>(</w:t>
            </w:r>
            <w:r w:rsidRPr="00DB0B6A">
              <w:rPr>
                <w:vertAlign w:val="superscript"/>
              </w:rPr>
              <w:t>o</w:t>
            </w:r>
            <w:r w:rsidRPr="00DB0B6A">
              <w:t>C)</w:t>
            </w:r>
            <w:r>
              <w:t xml:space="preserve"> are increasing consistently.</w:t>
            </w:r>
          </w:p>
          <w:p w14:paraId="4D7F6BD8" w14:textId="72E16EBA" w:rsidR="00F87FB5" w:rsidRPr="00F87FB5" w:rsidRDefault="00F87FB5" w:rsidP="00F87FB5">
            <w:pPr>
              <w:pStyle w:val="ListParagraph"/>
              <w:numPr>
                <w:ilvl w:val="0"/>
                <w:numId w:val="44"/>
              </w:numPr>
            </w:pPr>
            <w:r w:rsidRPr="00F87FB5">
              <w:t>Over time, the city temperatures have change</w:t>
            </w:r>
            <w:r>
              <w:t>d</w:t>
            </w:r>
            <w:r w:rsidRPr="00F87FB5">
              <w:t xml:space="preserve"> similarly </w:t>
            </w:r>
            <w:r>
              <w:t>with</w:t>
            </w:r>
            <w:r w:rsidRPr="00F87FB5">
              <w:t xml:space="preserve"> the global average.</w:t>
            </w:r>
          </w:p>
          <w:p w14:paraId="730226E3" w14:textId="7320BDA1" w:rsidR="00F87FB5" w:rsidRDefault="00F87FB5" w:rsidP="00D54C6A">
            <w:pPr>
              <w:pStyle w:val="ListParagraph"/>
              <w:numPr>
                <w:ilvl w:val="0"/>
                <w:numId w:val="44"/>
              </w:numPr>
            </w:pPr>
            <w:r>
              <w:t>The world is getting hotter day by day</w:t>
            </w:r>
            <w:r w:rsidR="00C2286D">
              <w:t xml:space="preserve">, as the global and local </w:t>
            </w:r>
            <w:r w:rsidR="00C2286D">
              <w:t xml:space="preserve">temperatures </w:t>
            </w:r>
            <w:r w:rsidR="00C2286D" w:rsidRPr="00DB0B6A">
              <w:t>(</w:t>
            </w:r>
            <w:r w:rsidR="00C2286D" w:rsidRPr="00DB0B6A">
              <w:rPr>
                <w:vertAlign w:val="superscript"/>
              </w:rPr>
              <w:t>o</w:t>
            </w:r>
            <w:r w:rsidR="00C2286D" w:rsidRPr="00DB0B6A">
              <w:t>C)</w:t>
            </w:r>
            <w:r w:rsidR="00C2286D">
              <w:t xml:space="preserve"> exhibit an uphill trend.</w:t>
            </w:r>
          </w:p>
          <w:p w14:paraId="4A17C173" w14:textId="757F6C4F" w:rsidR="00C2286D" w:rsidRDefault="00C2286D" w:rsidP="00D54C6A">
            <w:pPr>
              <w:pStyle w:val="ListParagraph"/>
              <w:numPr>
                <w:ilvl w:val="0"/>
                <w:numId w:val="44"/>
              </w:numPr>
            </w:pPr>
            <w:r>
              <w:t xml:space="preserve">Over few decades, </w:t>
            </w:r>
            <w:r>
              <w:t xml:space="preserve">global </w:t>
            </w:r>
            <w:r>
              <w:t xml:space="preserve">temperatures </w:t>
            </w:r>
            <w:r w:rsidRPr="00DB0B6A">
              <w:t>(</w:t>
            </w:r>
            <w:r w:rsidRPr="00DB0B6A">
              <w:rPr>
                <w:vertAlign w:val="superscript"/>
              </w:rPr>
              <w:t>o</w:t>
            </w:r>
            <w:r w:rsidRPr="00DB0B6A">
              <w:t>C)</w:t>
            </w:r>
            <w:r>
              <w:t xml:space="preserve"> are increasing consistently.</w:t>
            </w:r>
          </w:p>
          <w:p w14:paraId="453C5F83" w14:textId="77777777" w:rsidR="00C3569F" w:rsidRDefault="00C3569F" w:rsidP="00B7244E"/>
        </w:tc>
      </w:tr>
      <w:tr w:rsidR="00C3569F" w14:paraId="7A91075A" w14:textId="77777777" w:rsidTr="001F3540">
        <w:trPr>
          <w:trHeight w:val="1818"/>
        </w:trPr>
        <w:tc>
          <w:tcPr>
            <w:tcW w:w="10771" w:type="dxa"/>
            <w:gridSpan w:val="2"/>
          </w:tcPr>
          <w:p w14:paraId="7357637F" w14:textId="77777777" w:rsidR="00C3569F" w:rsidRDefault="00C3569F" w:rsidP="00B7244E"/>
        </w:tc>
      </w:tr>
      <w:tr w:rsidR="00C3569F" w14:paraId="6A8D454C" w14:textId="77777777" w:rsidTr="001F3540">
        <w:trPr>
          <w:trHeight w:val="87"/>
        </w:trPr>
        <w:tc>
          <w:tcPr>
            <w:tcW w:w="10771" w:type="dxa"/>
            <w:gridSpan w:val="2"/>
          </w:tcPr>
          <w:p w14:paraId="28D41097" w14:textId="77777777" w:rsidR="00C3569F" w:rsidRPr="00F34ECA" w:rsidRDefault="00C3569F" w:rsidP="00B7244E"/>
        </w:tc>
      </w:tr>
      <w:tr w:rsidR="00C3569F" w14:paraId="7FE9D480" w14:textId="77777777" w:rsidTr="001F3540">
        <w:trPr>
          <w:trHeight w:val="5202"/>
        </w:trPr>
        <w:tc>
          <w:tcPr>
            <w:tcW w:w="10771" w:type="dxa"/>
            <w:gridSpan w:val="2"/>
          </w:tcPr>
          <w:p w14:paraId="48A869A6" w14:textId="469FF87C" w:rsidR="00C3569F" w:rsidRPr="00F34ECA" w:rsidRDefault="00C3569F" w:rsidP="00B7244E">
            <w:pPr>
              <w:pStyle w:val="Table"/>
              <w:rPr>
                <w:color w:val="D9D9D9" w:themeColor="background1" w:themeShade="D9"/>
              </w:rPr>
            </w:pPr>
          </w:p>
        </w:tc>
      </w:tr>
    </w:tbl>
    <w:p w14:paraId="01E89D0F" w14:textId="77777777" w:rsidR="00F568BE" w:rsidRDefault="00F568BE" w:rsidP="00F568BE"/>
    <w:p w14:paraId="40E19472" w14:textId="77777777" w:rsidR="00634BE8" w:rsidRDefault="00634BE8">
      <w:r>
        <w:br w:type="page"/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64"/>
        <w:gridCol w:w="6307"/>
      </w:tblGrid>
      <w:tr w:rsidR="00F568BE" w14:paraId="1755F0F6" w14:textId="77777777" w:rsidTr="00C65BC2">
        <w:trPr>
          <w:trHeight w:val="17"/>
        </w:trPr>
        <w:tc>
          <w:tcPr>
            <w:tcW w:w="4464" w:type="dxa"/>
            <w:tcBorders>
              <w:top w:val="single" w:sz="48" w:space="0" w:color="D83D27" w:themeColor="accent2"/>
            </w:tcBorders>
          </w:tcPr>
          <w:p w14:paraId="53DDF721" w14:textId="7F2B72D7" w:rsidR="00F568BE" w:rsidRPr="009D2C09" w:rsidRDefault="00F568BE" w:rsidP="00C65BC2"/>
        </w:tc>
        <w:tc>
          <w:tcPr>
            <w:tcW w:w="6307" w:type="dxa"/>
          </w:tcPr>
          <w:p w14:paraId="055E8D0D" w14:textId="77777777" w:rsidR="00F568BE" w:rsidRPr="009D2C09" w:rsidRDefault="00F568BE" w:rsidP="00C65BC2"/>
        </w:tc>
      </w:tr>
      <w:tr w:rsidR="00F568BE" w14:paraId="5D1736EA" w14:textId="77777777" w:rsidTr="00C65BC2">
        <w:trPr>
          <w:trHeight w:val="8973"/>
        </w:trPr>
        <w:tc>
          <w:tcPr>
            <w:tcW w:w="10771" w:type="dxa"/>
            <w:gridSpan w:val="2"/>
          </w:tcPr>
          <w:p w14:paraId="5709BA8C" w14:textId="41EBA409" w:rsidR="00F568BE" w:rsidRPr="00C3569F" w:rsidRDefault="00C2286D" w:rsidP="00C65BC2">
            <w:pPr>
              <w:pStyle w:val="Heading1"/>
            </w:pPr>
            <w:r>
              <w:t>References</w:t>
            </w:r>
          </w:p>
          <w:p w14:paraId="0728ABA0" w14:textId="7049E203" w:rsidR="00C2286D" w:rsidRDefault="00C2286D" w:rsidP="00C2286D">
            <w:pPr>
              <w:pStyle w:val="ListParagraph"/>
              <w:numPr>
                <w:ilvl w:val="0"/>
                <w:numId w:val="45"/>
              </w:numPr>
            </w:pPr>
            <w:hyperlink r:id="rId31" w:history="1">
              <w:r w:rsidRPr="00450CDD">
                <w:rPr>
                  <w:rStyle w:val="Hyperlink"/>
                </w:rPr>
                <w:t>https://www.datacamp.com/community/tutorials/moving-averages-in-pandas</w:t>
              </w:r>
            </w:hyperlink>
            <w:r>
              <w:t xml:space="preserve"> (moving averages)</w:t>
            </w:r>
          </w:p>
          <w:p w14:paraId="57A80EE7" w14:textId="2D5E7EE1" w:rsidR="00C2286D" w:rsidRDefault="00C2286D" w:rsidP="00C2286D">
            <w:pPr>
              <w:pStyle w:val="ListParagraph"/>
              <w:numPr>
                <w:ilvl w:val="0"/>
                <w:numId w:val="45"/>
              </w:numPr>
            </w:pPr>
            <w:hyperlink r:id="rId32" w:history="1">
              <w:r w:rsidRPr="00450CDD">
                <w:rPr>
                  <w:rStyle w:val="Hyperlink"/>
                </w:rPr>
                <w:t>https://towardsdatascience.com/stop-using-mean-to-fill-missing-data-678c0d396e22</w:t>
              </w:r>
            </w:hyperlink>
            <w:r>
              <w:t xml:space="preserve"> (imputing data)</w:t>
            </w:r>
          </w:p>
          <w:p w14:paraId="27DEBB38" w14:textId="50E2F542" w:rsidR="00C2286D" w:rsidRDefault="00C2286D" w:rsidP="00C2286D">
            <w:pPr>
              <w:pStyle w:val="ListParagraph"/>
              <w:numPr>
                <w:ilvl w:val="0"/>
                <w:numId w:val="45"/>
              </w:numPr>
            </w:pPr>
            <w:hyperlink r:id="rId33" w:history="1">
              <w:r w:rsidRPr="00450CDD">
                <w:rPr>
                  <w:rStyle w:val="Hyperlink"/>
                </w:rPr>
                <w:t>https://matplotlib.org/3.1.1/tutorials/introductory/pyplot.html#sphx-glr-tutorials-introductory-pyplot-py</w:t>
              </w:r>
            </w:hyperlink>
            <w:r>
              <w:t xml:space="preserve"> (plotting the data)</w:t>
            </w:r>
          </w:p>
          <w:p w14:paraId="7D84CA40" w14:textId="60175586" w:rsidR="00C2286D" w:rsidRDefault="00C2286D" w:rsidP="00C2286D">
            <w:pPr>
              <w:pStyle w:val="ListParagraph"/>
              <w:numPr>
                <w:ilvl w:val="0"/>
                <w:numId w:val="45"/>
              </w:numPr>
            </w:pPr>
            <w:hyperlink r:id="rId34" w:history="1">
              <w:r w:rsidRPr="00450CDD">
                <w:rPr>
                  <w:rStyle w:val="Hyperlink"/>
                </w:rPr>
                <w:t>https://knowledge.udacity.com/questions/372272</w:t>
              </w:r>
            </w:hyperlink>
            <w:r>
              <w:t xml:space="preserve"> (Plotting data)</w:t>
            </w:r>
          </w:p>
          <w:p w14:paraId="753B65EB" w14:textId="77777777" w:rsidR="00C2286D" w:rsidRDefault="00C2286D" w:rsidP="00C2286D"/>
          <w:p w14:paraId="361AFC0C" w14:textId="64E2204A" w:rsidR="00F568BE" w:rsidRPr="00C3569F" w:rsidRDefault="00F568BE" w:rsidP="00C2286D"/>
          <w:p w14:paraId="378AA636" w14:textId="5C831BAB" w:rsidR="00F568BE" w:rsidRPr="00620D24" w:rsidRDefault="00F568BE" w:rsidP="00C65BC2"/>
        </w:tc>
      </w:tr>
    </w:tbl>
    <w:p w14:paraId="488A327A" w14:textId="77777777" w:rsidR="004A0DED" w:rsidRDefault="004A0DED" w:rsidP="00634BE8"/>
    <w:sectPr w:rsidR="004A0DED" w:rsidSect="002A5BA5">
      <w:pgSz w:w="12240" w:h="15840" w:code="1"/>
      <w:pgMar w:top="720" w:right="720" w:bottom="720" w:left="720" w:header="28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64E558" w14:textId="77777777" w:rsidR="00DC4B2E" w:rsidRDefault="00DC4B2E" w:rsidP="00B7244E">
      <w:r>
        <w:separator/>
      </w:r>
    </w:p>
  </w:endnote>
  <w:endnote w:type="continuationSeparator" w:id="0">
    <w:p w14:paraId="588AA582" w14:textId="77777777" w:rsidR="00DC4B2E" w:rsidRDefault="00DC4B2E" w:rsidP="00B724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2697"/>
      <w:gridCol w:w="6293"/>
      <w:gridCol w:w="1800"/>
    </w:tblGrid>
    <w:tr w:rsidR="00A97255" w14:paraId="4E7B3566" w14:textId="77777777" w:rsidTr="002A5BA5">
      <w:trPr>
        <w:trHeight w:val="628"/>
      </w:trPr>
      <w:tc>
        <w:tcPr>
          <w:tcW w:w="2697" w:type="dxa"/>
          <w:shd w:val="clear" w:color="auto" w:fill="FFFFFF" w:themeFill="background1"/>
          <w:vAlign w:val="center"/>
        </w:tcPr>
        <w:p w14:paraId="4EDE5CED" w14:textId="3B4E951A" w:rsidR="00A97255" w:rsidRPr="00E77D6F" w:rsidRDefault="00A97255" w:rsidP="00B7244E">
          <w:pPr>
            <w:pStyle w:val="Footer"/>
          </w:pPr>
          <w:r>
            <w:t>Explore Weather Trends</w:t>
          </w:r>
        </w:p>
      </w:tc>
      <w:tc>
        <w:tcPr>
          <w:tcW w:w="6293" w:type="dxa"/>
          <w:shd w:val="clear" w:color="auto" w:fill="FFFFFF" w:themeFill="background1"/>
        </w:tcPr>
        <w:p w14:paraId="439FBF99" w14:textId="77777777" w:rsidR="00A97255" w:rsidRPr="00F705BA" w:rsidRDefault="00A97255" w:rsidP="00B7244E">
          <w:pPr>
            <w:pStyle w:val="Header"/>
          </w:pPr>
        </w:p>
      </w:tc>
      <w:tc>
        <w:tcPr>
          <w:tcW w:w="1800" w:type="dxa"/>
          <w:shd w:val="clear" w:color="auto" w:fill="FFFFFF" w:themeFill="background1"/>
          <w:vAlign w:val="center"/>
        </w:tcPr>
        <w:sdt>
          <w:sdtPr>
            <w:rPr>
              <w:rStyle w:val="PageNumber"/>
            </w:rPr>
            <w:id w:val="396635694"/>
            <w:docPartObj>
              <w:docPartGallery w:val="Page Numbers (Bottom of Page)"/>
              <w:docPartUnique/>
            </w:docPartObj>
          </w:sdtPr>
          <w:sdtContent>
            <w:p w14:paraId="62861FB4" w14:textId="77777777" w:rsidR="00A97255" w:rsidRPr="00F705BA" w:rsidRDefault="00A97255" w:rsidP="002A5BA5">
              <w:pPr>
                <w:pStyle w:val="Footer"/>
                <w:jc w:val="right"/>
              </w:pPr>
              <w:r w:rsidRPr="00F705BA">
                <w:rPr>
                  <w:rStyle w:val="PageNumber"/>
                  <w:szCs w:val="20"/>
                </w:rPr>
                <w:fldChar w:fldCharType="begin"/>
              </w:r>
              <w:r w:rsidRPr="00F705BA">
                <w:rPr>
                  <w:rStyle w:val="PageNumber"/>
                  <w:szCs w:val="20"/>
                </w:rPr>
                <w:instrText xml:space="preserve"> PAGE </w:instrText>
              </w:r>
              <w:r w:rsidRPr="00F705BA">
                <w:rPr>
                  <w:rStyle w:val="PageNumber"/>
                  <w:szCs w:val="20"/>
                </w:rPr>
                <w:fldChar w:fldCharType="separate"/>
              </w:r>
              <w:r>
                <w:rPr>
                  <w:rStyle w:val="PageNumber"/>
                  <w:noProof/>
                  <w:szCs w:val="20"/>
                </w:rPr>
                <w:t>6</w:t>
              </w:r>
              <w:r w:rsidRPr="00F705BA">
                <w:rPr>
                  <w:rStyle w:val="PageNumber"/>
                  <w:szCs w:val="20"/>
                </w:rPr>
                <w:fldChar w:fldCharType="end"/>
              </w:r>
            </w:p>
          </w:sdtContent>
        </w:sdt>
      </w:tc>
    </w:tr>
  </w:tbl>
  <w:p w14:paraId="67BC714E" w14:textId="77777777" w:rsidR="00A97255" w:rsidRDefault="00A97255" w:rsidP="00B724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B0E88A" w14:textId="77777777" w:rsidR="00DC4B2E" w:rsidRDefault="00DC4B2E" w:rsidP="00B7244E">
      <w:r>
        <w:separator/>
      </w:r>
    </w:p>
  </w:footnote>
  <w:footnote w:type="continuationSeparator" w:id="0">
    <w:p w14:paraId="125B7551" w14:textId="77777777" w:rsidR="00DC4B2E" w:rsidRDefault="00DC4B2E" w:rsidP="00B724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305045292"/>
      <w:docPartObj>
        <w:docPartGallery w:val="Page Numbers (Top of Page)"/>
        <w:docPartUnique/>
      </w:docPartObj>
    </w:sdtPr>
    <w:sdtContent>
      <w:p w14:paraId="435C0F86" w14:textId="77777777" w:rsidR="00A97255" w:rsidRDefault="00A97255" w:rsidP="00B7244E">
        <w:pPr>
          <w:pStyle w:val="Head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DCC71B4" w14:textId="77777777" w:rsidR="00A97255" w:rsidRDefault="00A97255" w:rsidP="00B7244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F0A7AF" w14:textId="77777777" w:rsidR="00A97255" w:rsidRDefault="00A97255" w:rsidP="00B7244E">
    <w:pPr>
      <w:pStyle w:val="Header"/>
      <w:rPr>
        <w:rStyle w:val="PageNumber"/>
      </w:rPr>
    </w:pPr>
  </w:p>
  <w:p w14:paraId="1C5DB6FF" w14:textId="77777777" w:rsidR="00A97255" w:rsidRDefault="00A97255" w:rsidP="00B724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36F602C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474495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7E22448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26B8DD2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2B07C2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2E22C5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98E9F2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6524E1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D38C1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5AE40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CC6499"/>
    <w:multiLevelType w:val="multilevel"/>
    <w:tmpl w:val="2F2AD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9C329FF"/>
    <w:multiLevelType w:val="hybridMultilevel"/>
    <w:tmpl w:val="C644B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FF1C4B"/>
    <w:multiLevelType w:val="hybridMultilevel"/>
    <w:tmpl w:val="41DCE9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A71C2A"/>
    <w:multiLevelType w:val="multilevel"/>
    <w:tmpl w:val="75CCB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983D53"/>
    <w:multiLevelType w:val="multilevel"/>
    <w:tmpl w:val="BBCCFDC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13305513"/>
    <w:multiLevelType w:val="multilevel"/>
    <w:tmpl w:val="F7B47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33B7DF0"/>
    <w:multiLevelType w:val="multilevel"/>
    <w:tmpl w:val="62FCE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65E549A"/>
    <w:multiLevelType w:val="multilevel"/>
    <w:tmpl w:val="E2E02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8C313A9"/>
    <w:multiLevelType w:val="multilevel"/>
    <w:tmpl w:val="F7563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A0C64A0"/>
    <w:multiLevelType w:val="multilevel"/>
    <w:tmpl w:val="5088E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3117996"/>
    <w:multiLevelType w:val="hybridMultilevel"/>
    <w:tmpl w:val="6526CF4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665D12"/>
    <w:multiLevelType w:val="multilevel"/>
    <w:tmpl w:val="76D67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ACA4E5E"/>
    <w:multiLevelType w:val="multilevel"/>
    <w:tmpl w:val="629EC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ACF074A"/>
    <w:multiLevelType w:val="hybridMultilevel"/>
    <w:tmpl w:val="8D1CE7A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302170"/>
    <w:multiLevelType w:val="multilevel"/>
    <w:tmpl w:val="0E2E4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7742256"/>
    <w:multiLevelType w:val="multilevel"/>
    <w:tmpl w:val="F6129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C084D8D"/>
    <w:multiLevelType w:val="hybridMultilevel"/>
    <w:tmpl w:val="D7C086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E42E9A"/>
    <w:multiLevelType w:val="multilevel"/>
    <w:tmpl w:val="F1DAC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0111DB6"/>
    <w:multiLevelType w:val="hybridMultilevel"/>
    <w:tmpl w:val="FF54F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0C4810"/>
    <w:multiLevelType w:val="hybridMultilevel"/>
    <w:tmpl w:val="9E0CC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AC1010E"/>
    <w:multiLevelType w:val="multilevel"/>
    <w:tmpl w:val="59324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D450EE7"/>
    <w:multiLevelType w:val="multilevel"/>
    <w:tmpl w:val="DFCAF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4A5070B"/>
    <w:multiLevelType w:val="multilevel"/>
    <w:tmpl w:val="9ECE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93877F3"/>
    <w:multiLevelType w:val="multilevel"/>
    <w:tmpl w:val="E3A4B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9A12CEB"/>
    <w:multiLevelType w:val="hybridMultilevel"/>
    <w:tmpl w:val="C6F2B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5344A6"/>
    <w:multiLevelType w:val="multilevel"/>
    <w:tmpl w:val="9C260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A5F56"/>
    <w:multiLevelType w:val="multilevel"/>
    <w:tmpl w:val="59A0B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BC1227E"/>
    <w:multiLevelType w:val="multilevel"/>
    <w:tmpl w:val="ED2A1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2450E01"/>
    <w:multiLevelType w:val="multilevel"/>
    <w:tmpl w:val="CF42C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3F251F1"/>
    <w:multiLevelType w:val="multilevel"/>
    <w:tmpl w:val="7FF2E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4134192"/>
    <w:multiLevelType w:val="hybridMultilevel"/>
    <w:tmpl w:val="89B21C0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41C233A"/>
    <w:multiLevelType w:val="hybridMultilevel"/>
    <w:tmpl w:val="60D2B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5A14FE"/>
    <w:multiLevelType w:val="multilevel"/>
    <w:tmpl w:val="FF620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C965306"/>
    <w:multiLevelType w:val="multilevel"/>
    <w:tmpl w:val="C9AC8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EF30DED"/>
    <w:multiLevelType w:val="hybridMultilevel"/>
    <w:tmpl w:val="DD68A32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4"/>
  </w:num>
  <w:num w:numId="3">
    <w:abstractNumId w:val="41"/>
  </w:num>
  <w:num w:numId="4">
    <w:abstractNumId w:val="20"/>
  </w:num>
  <w:num w:numId="5">
    <w:abstractNumId w:val="12"/>
  </w:num>
  <w:num w:numId="6">
    <w:abstractNumId w:val="23"/>
  </w:num>
  <w:num w:numId="7">
    <w:abstractNumId w:val="34"/>
  </w:num>
  <w:num w:numId="8">
    <w:abstractNumId w:val="40"/>
  </w:num>
  <w:num w:numId="9">
    <w:abstractNumId w:val="44"/>
  </w:num>
  <w:num w:numId="10">
    <w:abstractNumId w:val="0"/>
  </w:num>
  <w:num w:numId="11">
    <w:abstractNumId w:val="1"/>
  </w:num>
  <w:num w:numId="12">
    <w:abstractNumId w:val="2"/>
  </w:num>
  <w:num w:numId="13">
    <w:abstractNumId w:val="3"/>
  </w:num>
  <w:num w:numId="14">
    <w:abstractNumId w:val="8"/>
  </w:num>
  <w:num w:numId="15">
    <w:abstractNumId w:val="4"/>
  </w:num>
  <w:num w:numId="16">
    <w:abstractNumId w:val="5"/>
  </w:num>
  <w:num w:numId="17">
    <w:abstractNumId w:val="6"/>
  </w:num>
  <w:num w:numId="18">
    <w:abstractNumId w:val="7"/>
  </w:num>
  <w:num w:numId="19">
    <w:abstractNumId w:val="9"/>
  </w:num>
  <w:num w:numId="20">
    <w:abstractNumId w:val="26"/>
  </w:num>
  <w:num w:numId="21">
    <w:abstractNumId w:val="22"/>
  </w:num>
  <w:num w:numId="22">
    <w:abstractNumId w:val="27"/>
  </w:num>
  <w:num w:numId="23">
    <w:abstractNumId w:val="36"/>
  </w:num>
  <w:num w:numId="24">
    <w:abstractNumId w:val="37"/>
  </w:num>
  <w:num w:numId="25">
    <w:abstractNumId w:val="38"/>
  </w:num>
  <w:num w:numId="26">
    <w:abstractNumId w:val="32"/>
  </w:num>
  <w:num w:numId="27">
    <w:abstractNumId w:val="30"/>
  </w:num>
  <w:num w:numId="28">
    <w:abstractNumId w:val="19"/>
  </w:num>
  <w:num w:numId="29">
    <w:abstractNumId w:val="21"/>
  </w:num>
  <w:num w:numId="30">
    <w:abstractNumId w:val="25"/>
  </w:num>
  <w:num w:numId="31">
    <w:abstractNumId w:val="18"/>
  </w:num>
  <w:num w:numId="32">
    <w:abstractNumId w:val="17"/>
  </w:num>
  <w:num w:numId="33">
    <w:abstractNumId w:val="39"/>
  </w:num>
  <w:num w:numId="34">
    <w:abstractNumId w:val="33"/>
  </w:num>
  <w:num w:numId="35">
    <w:abstractNumId w:val="31"/>
  </w:num>
  <w:num w:numId="36">
    <w:abstractNumId w:val="43"/>
  </w:num>
  <w:num w:numId="37">
    <w:abstractNumId w:val="13"/>
  </w:num>
  <w:num w:numId="38">
    <w:abstractNumId w:val="10"/>
  </w:num>
  <w:num w:numId="39">
    <w:abstractNumId w:val="16"/>
  </w:num>
  <w:num w:numId="40">
    <w:abstractNumId w:val="15"/>
  </w:num>
  <w:num w:numId="41">
    <w:abstractNumId w:val="24"/>
  </w:num>
  <w:num w:numId="42">
    <w:abstractNumId w:val="35"/>
  </w:num>
  <w:num w:numId="43">
    <w:abstractNumId w:val="42"/>
  </w:num>
  <w:num w:numId="44">
    <w:abstractNumId w:val="29"/>
  </w:num>
  <w:num w:numId="4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attachedTemplate r:id="rId1"/>
  <w:stylePaneFormatFilter w:val="7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461"/>
    <w:rsid w:val="00000EF7"/>
    <w:rsid w:val="00005EAD"/>
    <w:rsid w:val="00017F7A"/>
    <w:rsid w:val="00020E6F"/>
    <w:rsid w:val="00021216"/>
    <w:rsid w:val="00022EDB"/>
    <w:rsid w:val="000300EF"/>
    <w:rsid w:val="0004136F"/>
    <w:rsid w:val="00044129"/>
    <w:rsid w:val="00047A4E"/>
    <w:rsid w:val="00056B1A"/>
    <w:rsid w:val="00071CB3"/>
    <w:rsid w:val="00072C42"/>
    <w:rsid w:val="00073FC1"/>
    <w:rsid w:val="000749AA"/>
    <w:rsid w:val="000817EE"/>
    <w:rsid w:val="00090800"/>
    <w:rsid w:val="00092BF7"/>
    <w:rsid w:val="00097B3E"/>
    <w:rsid w:val="000B53FE"/>
    <w:rsid w:val="000C02E5"/>
    <w:rsid w:val="000C0C84"/>
    <w:rsid w:val="000C19DD"/>
    <w:rsid w:val="000C2126"/>
    <w:rsid w:val="000D7FD4"/>
    <w:rsid w:val="000E2ADE"/>
    <w:rsid w:val="000E4DDA"/>
    <w:rsid w:val="000E5C71"/>
    <w:rsid w:val="000F1422"/>
    <w:rsid w:val="000F426F"/>
    <w:rsid w:val="000F4644"/>
    <w:rsid w:val="00100439"/>
    <w:rsid w:val="00104128"/>
    <w:rsid w:val="001132E1"/>
    <w:rsid w:val="00116422"/>
    <w:rsid w:val="00125DF8"/>
    <w:rsid w:val="001320AC"/>
    <w:rsid w:val="00134BC2"/>
    <w:rsid w:val="0013624B"/>
    <w:rsid w:val="00136B70"/>
    <w:rsid w:val="00140206"/>
    <w:rsid w:val="0015019A"/>
    <w:rsid w:val="00153581"/>
    <w:rsid w:val="001556DB"/>
    <w:rsid w:val="00157746"/>
    <w:rsid w:val="0018213C"/>
    <w:rsid w:val="001840CD"/>
    <w:rsid w:val="001A26FE"/>
    <w:rsid w:val="001A531B"/>
    <w:rsid w:val="001A6F00"/>
    <w:rsid w:val="001B28D2"/>
    <w:rsid w:val="001D13FE"/>
    <w:rsid w:val="001D1DC4"/>
    <w:rsid w:val="001D2EC5"/>
    <w:rsid w:val="001E70AA"/>
    <w:rsid w:val="001F1356"/>
    <w:rsid w:val="001F18AC"/>
    <w:rsid w:val="001F3540"/>
    <w:rsid w:val="001F3EDC"/>
    <w:rsid w:val="001F4472"/>
    <w:rsid w:val="001F5CAE"/>
    <w:rsid w:val="00206327"/>
    <w:rsid w:val="00206C67"/>
    <w:rsid w:val="002076EF"/>
    <w:rsid w:val="00225E3D"/>
    <w:rsid w:val="00233294"/>
    <w:rsid w:val="002340F4"/>
    <w:rsid w:val="00236C25"/>
    <w:rsid w:val="00251DD0"/>
    <w:rsid w:val="00256297"/>
    <w:rsid w:val="00261F11"/>
    <w:rsid w:val="002624F0"/>
    <w:rsid w:val="002664EF"/>
    <w:rsid w:val="00266A61"/>
    <w:rsid w:val="00296B35"/>
    <w:rsid w:val="0029769D"/>
    <w:rsid w:val="00297847"/>
    <w:rsid w:val="00297E4C"/>
    <w:rsid w:val="002A0961"/>
    <w:rsid w:val="002A1D0A"/>
    <w:rsid w:val="002A3F50"/>
    <w:rsid w:val="002A5BA5"/>
    <w:rsid w:val="002B3517"/>
    <w:rsid w:val="002B6DDC"/>
    <w:rsid w:val="002B6ED1"/>
    <w:rsid w:val="002C0407"/>
    <w:rsid w:val="002C1524"/>
    <w:rsid w:val="002C3D62"/>
    <w:rsid w:val="002D3E61"/>
    <w:rsid w:val="002D49C5"/>
    <w:rsid w:val="002E0DDD"/>
    <w:rsid w:val="002E2756"/>
    <w:rsid w:val="002E5244"/>
    <w:rsid w:val="002E5502"/>
    <w:rsid w:val="002E70EC"/>
    <w:rsid w:val="002F16CE"/>
    <w:rsid w:val="002F3F0C"/>
    <w:rsid w:val="002F56B0"/>
    <w:rsid w:val="00315FFC"/>
    <w:rsid w:val="003204B4"/>
    <w:rsid w:val="00321AF3"/>
    <w:rsid w:val="0032399A"/>
    <w:rsid w:val="00324CF6"/>
    <w:rsid w:val="003250EA"/>
    <w:rsid w:val="00333E6A"/>
    <w:rsid w:val="003353A8"/>
    <w:rsid w:val="003361A5"/>
    <w:rsid w:val="0033759B"/>
    <w:rsid w:val="003547D1"/>
    <w:rsid w:val="003551AF"/>
    <w:rsid w:val="0036302B"/>
    <w:rsid w:val="0037272C"/>
    <w:rsid w:val="00374123"/>
    <w:rsid w:val="0037798D"/>
    <w:rsid w:val="00381461"/>
    <w:rsid w:val="00384F04"/>
    <w:rsid w:val="00387373"/>
    <w:rsid w:val="00390F1C"/>
    <w:rsid w:val="00391728"/>
    <w:rsid w:val="00392774"/>
    <w:rsid w:val="00394FEC"/>
    <w:rsid w:val="003A10AF"/>
    <w:rsid w:val="003A21CA"/>
    <w:rsid w:val="003C7515"/>
    <w:rsid w:val="003D127B"/>
    <w:rsid w:val="003D181F"/>
    <w:rsid w:val="003D5CD3"/>
    <w:rsid w:val="003D630C"/>
    <w:rsid w:val="003E5584"/>
    <w:rsid w:val="003F6A04"/>
    <w:rsid w:val="00400A5D"/>
    <w:rsid w:val="00410F9C"/>
    <w:rsid w:val="00412447"/>
    <w:rsid w:val="00415473"/>
    <w:rsid w:val="00415D62"/>
    <w:rsid w:val="0042742A"/>
    <w:rsid w:val="00432FF5"/>
    <w:rsid w:val="0043454C"/>
    <w:rsid w:val="00434DEB"/>
    <w:rsid w:val="004370EB"/>
    <w:rsid w:val="004465E6"/>
    <w:rsid w:val="004522CD"/>
    <w:rsid w:val="00452462"/>
    <w:rsid w:val="0046144F"/>
    <w:rsid w:val="00475139"/>
    <w:rsid w:val="00475B12"/>
    <w:rsid w:val="00484CA7"/>
    <w:rsid w:val="00495C69"/>
    <w:rsid w:val="004A090E"/>
    <w:rsid w:val="004A0DED"/>
    <w:rsid w:val="004A6442"/>
    <w:rsid w:val="004C2B9F"/>
    <w:rsid w:val="004C5908"/>
    <w:rsid w:val="004E0C50"/>
    <w:rsid w:val="004E31F6"/>
    <w:rsid w:val="004E57A1"/>
    <w:rsid w:val="004E5C7F"/>
    <w:rsid w:val="004F6E1B"/>
    <w:rsid w:val="005107DC"/>
    <w:rsid w:val="005178D0"/>
    <w:rsid w:val="00520D2C"/>
    <w:rsid w:val="005221E5"/>
    <w:rsid w:val="005222E1"/>
    <w:rsid w:val="005255E5"/>
    <w:rsid w:val="00530530"/>
    <w:rsid w:val="005309AF"/>
    <w:rsid w:val="00532372"/>
    <w:rsid w:val="0053513F"/>
    <w:rsid w:val="00541BF5"/>
    <w:rsid w:val="005427F6"/>
    <w:rsid w:val="0054426D"/>
    <w:rsid w:val="00546C0B"/>
    <w:rsid w:val="005518C4"/>
    <w:rsid w:val="00552BC3"/>
    <w:rsid w:val="0056341A"/>
    <w:rsid w:val="005643C6"/>
    <w:rsid w:val="00567E9A"/>
    <w:rsid w:val="005708F0"/>
    <w:rsid w:val="00572FDF"/>
    <w:rsid w:val="0058196D"/>
    <w:rsid w:val="005931E8"/>
    <w:rsid w:val="0059543A"/>
    <w:rsid w:val="005A1675"/>
    <w:rsid w:val="005A43BA"/>
    <w:rsid w:val="005A75DC"/>
    <w:rsid w:val="005A7D0F"/>
    <w:rsid w:val="005B3844"/>
    <w:rsid w:val="005B7521"/>
    <w:rsid w:val="005C6FD3"/>
    <w:rsid w:val="005D4761"/>
    <w:rsid w:val="005E2308"/>
    <w:rsid w:val="005E4BDF"/>
    <w:rsid w:val="006004AC"/>
    <w:rsid w:val="00603833"/>
    <w:rsid w:val="00606470"/>
    <w:rsid w:val="006068D2"/>
    <w:rsid w:val="00615D42"/>
    <w:rsid w:val="00620D24"/>
    <w:rsid w:val="00626E2F"/>
    <w:rsid w:val="006314D5"/>
    <w:rsid w:val="0063313B"/>
    <w:rsid w:val="00634BE8"/>
    <w:rsid w:val="006405F9"/>
    <w:rsid w:val="00654B90"/>
    <w:rsid w:val="006560DA"/>
    <w:rsid w:val="0066367C"/>
    <w:rsid w:val="0067284F"/>
    <w:rsid w:val="006A4ABE"/>
    <w:rsid w:val="006A692A"/>
    <w:rsid w:val="006A7F36"/>
    <w:rsid w:val="006B2603"/>
    <w:rsid w:val="006C0101"/>
    <w:rsid w:val="006C60E6"/>
    <w:rsid w:val="006D142F"/>
    <w:rsid w:val="006D1A41"/>
    <w:rsid w:val="006D33C2"/>
    <w:rsid w:val="006D5AB1"/>
    <w:rsid w:val="006D74F3"/>
    <w:rsid w:val="006E0CA6"/>
    <w:rsid w:val="006E5382"/>
    <w:rsid w:val="0070225B"/>
    <w:rsid w:val="00703E20"/>
    <w:rsid w:val="0070604C"/>
    <w:rsid w:val="007161C2"/>
    <w:rsid w:val="00752F43"/>
    <w:rsid w:val="00757285"/>
    <w:rsid w:val="00763721"/>
    <w:rsid w:val="007667FC"/>
    <w:rsid w:val="00766E44"/>
    <w:rsid w:val="007735A6"/>
    <w:rsid w:val="00777107"/>
    <w:rsid w:val="00780D61"/>
    <w:rsid w:val="007835FA"/>
    <w:rsid w:val="007865BF"/>
    <w:rsid w:val="00791D0F"/>
    <w:rsid w:val="007B3515"/>
    <w:rsid w:val="007B5ECB"/>
    <w:rsid w:val="007B684A"/>
    <w:rsid w:val="007B744F"/>
    <w:rsid w:val="007C4FC6"/>
    <w:rsid w:val="007C5C45"/>
    <w:rsid w:val="007D74A0"/>
    <w:rsid w:val="007E4AF1"/>
    <w:rsid w:val="007E6D49"/>
    <w:rsid w:val="008154B0"/>
    <w:rsid w:val="0081777C"/>
    <w:rsid w:val="0082149E"/>
    <w:rsid w:val="0082188F"/>
    <w:rsid w:val="0083037D"/>
    <w:rsid w:val="0083384A"/>
    <w:rsid w:val="00834483"/>
    <w:rsid w:val="0085479B"/>
    <w:rsid w:val="00854D35"/>
    <w:rsid w:val="00857809"/>
    <w:rsid w:val="00860169"/>
    <w:rsid w:val="00876D14"/>
    <w:rsid w:val="00876F85"/>
    <w:rsid w:val="00877027"/>
    <w:rsid w:val="008776FD"/>
    <w:rsid w:val="00880284"/>
    <w:rsid w:val="008817F5"/>
    <w:rsid w:val="008873D4"/>
    <w:rsid w:val="008924A2"/>
    <w:rsid w:val="008A64AA"/>
    <w:rsid w:val="008A6DCC"/>
    <w:rsid w:val="008A7A8F"/>
    <w:rsid w:val="008B4763"/>
    <w:rsid w:val="008C3364"/>
    <w:rsid w:val="008D1BFA"/>
    <w:rsid w:val="008D2B3A"/>
    <w:rsid w:val="008E2877"/>
    <w:rsid w:val="008E5A83"/>
    <w:rsid w:val="008F327A"/>
    <w:rsid w:val="008F33EF"/>
    <w:rsid w:val="008F4379"/>
    <w:rsid w:val="008F670A"/>
    <w:rsid w:val="00900489"/>
    <w:rsid w:val="00926B0B"/>
    <w:rsid w:val="00930D4E"/>
    <w:rsid w:val="00933950"/>
    <w:rsid w:val="00936779"/>
    <w:rsid w:val="0093678C"/>
    <w:rsid w:val="00944606"/>
    <w:rsid w:val="00951DFD"/>
    <w:rsid w:val="00952F7D"/>
    <w:rsid w:val="009557CB"/>
    <w:rsid w:val="00957B95"/>
    <w:rsid w:val="00962443"/>
    <w:rsid w:val="009649D7"/>
    <w:rsid w:val="009777E6"/>
    <w:rsid w:val="00983EFD"/>
    <w:rsid w:val="00984C82"/>
    <w:rsid w:val="009857E2"/>
    <w:rsid w:val="009969A9"/>
    <w:rsid w:val="009A2CEE"/>
    <w:rsid w:val="009A44BF"/>
    <w:rsid w:val="009A674C"/>
    <w:rsid w:val="009B0B83"/>
    <w:rsid w:val="009B1E6B"/>
    <w:rsid w:val="009B5DF8"/>
    <w:rsid w:val="009C4A77"/>
    <w:rsid w:val="009C780F"/>
    <w:rsid w:val="009D2C09"/>
    <w:rsid w:val="009D556B"/>
    <w:rsid w:val="009D5F51"/>
    <w:rsid w:val="009E2850"/>
    <w:rsid w:val="009E3FD5"/>
    <w:rsid w:val="009E4181"/>
    <w:rsid w:val="009E64FB"/>
    <w:rsid w:val="009F1967"/>
    <w:rsid w:val="009F30B5"/>
    <w:rsid w:val="009F582B"/>
    <w:rsid w:val="00A00E8F"/>
    <w:rsid w:val="00A10AA5"/>
    <w:rsid w:val="00A11025"/>
    <w:rsid w:val="00A154ED"/>
    <w:rsid w:val="00A15FA6"/>
    <w:rsid w:val="00A23938"/>
    <w:rsid w:val="00A24B00"/>
    <w:rsid w:val="00A3043D"/>
    <w:rsid w:val="00A33F33"/>
    <w:rsid w:val="00A440DD"/>
    <w:rsid w:val="00A47528"/>
    <w:rsid w:val="00A532E3"/>
    <w:rsid w:val="00A72329"/>
    <w:rsid w:val="00A73560"/>
    <w:rsid w:val="00A73B3A"/>
    <w:rsid w:val="00A76489"/>
    <w:rsid w:val="00A81B82"/>
    <w:rsid w:val="00A97255"/>
    <w:rsid w:val="00AB3D02"/>
    <w:rsid w:val="00AB6D54"/>
    <w:rsid w:val="00AC2EEA"/>
    <w:rsid w:val="00AC3669"/>
    <w:rsid w:val="00AD180B"/>
    <w:rsid w:val="00AD2941"/>
    <w:rsid w:val="00AD30DE"/>
    <w:rsid w:val="00AE1192"/>
    <w:rsid w:val="00AF34FB"/>
    <w:rsid w:val="00AF4F54"/>
    <w:rsid w:val="00B01188"/>
    <w:rsid w:val="00B02977"/>
    <w:rsid w:val="00B105C6"/>
    <w:rsid w:val="00B10745"/>
    <w:rsid w:val="00B17333"/>
    <w:rsid w:val="00B22851"/>
    <w:rsid w:val="00B24756"/>
    <w:rsid w:val="00B25B2E"/>
    <w:rsid w:val="00B26622"/>
    <w:rsid w:val="00B33538"/>
    <w:rsid w:val="00B36894"/>
    <w:rsid w:val="00B41603"/>
    <w:rsid w:val="00B419EE"/>
    <w:rsid w:val="00B42BC4"/>
    <w:rsid w:val="00B43828"/>
    <w:rsid w:val="00B449EC"/>
    <w:rsid w:val="00B61049"/>
    <w:rsid w:val="00B65F7E"/>
    <w:rsid w:val="00B66903"/>
    <w:rsid w:val="00B714FD"/>
    <w:rsid w:val="00B71579"/>
    <w:rsid w:val="00B7244E"/>
    <w:rsid w:val="00B75049"/>
    <w:rsid w:val="00B87536"/>
    <w:rsid w:val="00B910CB"/>
    <w:rsid w:val="00B91773"/>
    <w:rsid w:val="00B92420"/>
    <w:rsid w:val="00B97733"/>
    <w:rsid w:val="00BA1AD5"/>
    <w:rsid w:val="00BA580E"/>
    <w:rsid w:val="00BB121B"/>
    <w:rsid w:val="00BB1C25"/>
    <w:rsid w:val="00BB46F5"/>
    <w:rsid w:val="00BC42D4"/>
    <w:rsid w:val="00BC758D"/>
    <w:rsid w:val="00BE266E"/>
    <w:rsid w:val="00BE4726"/>
    <w:rsid w:val="00BE4B45"/>
    <w:rsid w:val="00BE7006"/>
    <w:rsid w:val="00BE752F"/>
    <w:rsid w:val="00BF3944"/>
    <w:rsid w:val="00C02434"/>
    <w:rsid w:val="00C06F7E"/>
    <w:rsid w:val="00C147A6"/>
    <w:rsid w:val="00C20B82"/>
    <w:rsid w:val="00C219FC"/>
    <w:rsid w:val="00C2286D"/>
    <w:rsid w:val="00C23F12"/>
    <w:rsid w:val="00C26908"/>
    <w:rsid w:val="00C3127F"/>
    <w:rsid w:val="00C3569F"/>
    <w:rsid w:val="00C36920"/>
    <w:rsid w:val="00C474EB"/>
    <w:rsid w:val="00C52023"/>
    <w:rsid w:val="00C57158"/>
    <w:rsid w:val="00C65BC2"/>
    <w:rsid w:val="00C704D3"/>
    <w:rsid w:val="00C725A9"/>
    <w:rsid w:val="00C74E0C"/>
    <w:rsid w:val="00C8305B"/>
    <w:rsid w:val="00C94AFE"/>
    <w:rsid w:val="00C96BA1"/>
    <w:rsid w:val="00CA418F"/>
    <w:rsid w:val="00CB3140"/>
    <w:rsid w:val="00CB72F0"/>
    <w:rsid w:val="00CD318F"/>
    <w:rsid w:val="00CD60EB"/>
    <w:rsid w:val="00CD6DE1"/>
    <w:rsid w:val="00CD7991"/>
    <w:rsid w:val="00CE071F"/>
    <w:rsid w:val="00CE1C22"/>
    <w:rsid w:val="00CE36C3"/>
    <w:rsid w:val="00CF15AF"/>
    <w:rsid w:val="00CF6BB5"/>
    <w:rsid w:val="00D00CF3"/>
    <w:rsid w:val="00D01E49"/>
    <w:rsid w:val="00D050DC"/>
    <w:rsid w:val="00D07859"/>
    <w:rsid w:val="00D07940"/>
    <w:rsid w:val="00D20432"/>
    <w:rsid w:val="00D2068A"/>
    <w:rsid w:val="00D21FFB"/>
    <w:rsid w:val="00D22594"/>
    <w:rsid w:val="00D42AA4"/>
    <w:rsid w:val="00D45DC4"/>
    <w:rsid w:val="00D4798A"/>
    <w:rsid w:val="00D54C6A"/>
    <w:rsid w:val="00D55295"/>
    <w:rsid w:val="00D5551D"/>
    <w:rsid w:val="00D63DA0"/>
    <w:rsid w:val="00D66D6F"/>
    <w:rsid w:val="00D72942"/>
    <w:rsid w:val="00D859BB"/>
    <w:rsid w:val="00D87876"/>
    <w:rsid w:val="00D90F9C"/>
    <w:rsid w:val="00D93425"/>
    <w:rsid w:val="00D95CD2"/>
    <w:rsid w:val="00DA530F"/>
    <w:rsid w:val="00DA60D5"/>
    <w:rsid w:val="00DB07D0"/>
    <w:rsid w:val="00DB0B6A"/>
    <w:rsid w:val="00DB5F96"/>
    <w:rsid w:val="00DC034F"/>
    <w:rsid w:val="00DC280E"/>
    <w:rsid w:val="00DC3E6D"/>
    <w:rsid w:val="00DC40C2"/>
    <w:rsid w:val="00DC4B2E"/>
    <w:rsid w:val="00DD1CFC"/>
    <w:rsid w:val="00DE11D2"/>
    <w:rsid w:val="00DF709B"/>
    <w:rsid w:val="00E01022"/>
    <w:rsid w:val="00E0510F"/>
    <w:rsid w:val="00E07AE3"/>
    <w:rsid w:val="00E12350"/>
    <w:rsid w:val="00E17304"/>
    <w:rsid w:val="00E23988"/>
    <w:rsid w:val="00E31DF0"/>
    <w:rsid w:val="00E360CC"/>
    <w:rsid w:val="00E45B19"/>
    <w:rsid w:val="00E51622"/>
    <w:rsid w:val="00E55818"/>
    <w:rsid w:val="00E575A3"/>
    <w:rsid w:val="00E63345"/>
    <w:rsid w:val="00E6750C"/>
    <w:rsid w:val="00E744BD"/>
    <w:rsid w:val="00E77D6F"/>
    <w:rsid w:val="00E82E90"/>
    <w:rsid w:val="00E8689A"/>
    <w:rsid w:val="00EA15C4"/>
    <w:rsid w:val="00EA1BBC"/>
    <w:rsid w:val="00EB17CF"/>
    <w:rsid w:val="00EB20FC"/>
    <w:rsid w:val="00EB61D9"/>
    <w:rsid w:val="00EC3B2F"/>
    <w:rsid w:val="00ED1232"/>
    <w:rsid w:val="00ED561B"/>
    <w:rsid w:val="00ED5A5C"/>
    <w:rsid w:val="00EE6114"/>
    <w:rsid w:val="00EE65FF"/>
    <w:rsid w:val="00EF4C41"/>
    <w:rsid w:val="00EF6690"/>
    <w:rsid w:val="00F00FF2"/>
    <w:rsid w:val="00F0605D"/>
    <w:rsid w:val="00F111DC"/>
    <w:rsid w:val="00F11820"/>
    <w:rsid w:val="00F1761E"/>
    <w:rsid w:val="00F22495"/>
    <w:rsid w:val="00F2290B"/>
    <w:rsid w:val="00F2312E"/>
    <w:rsid w:val="00F23A48"/>
    <w:rsid w:val="00F260D3"/>
    <w:rsid w:val="00F31B08"/>
    <w:rsid w:val="00F34ECA"/>
    <w:rsid w:val="00F438DC"/>
    <w:rsid w:val="00F4715A"/>
    <w:rsid w:val="00F568BE"/>
    <w:rsid w:val="00F60CE4"/>
    <w:rsid w:val="00F616A6"/>
    <w:rsid w:val="00F6267B"/>
    <w:rsid w:val="00F705BA"/>
    <w:rsid w:val="00F72251"/>
    <w:rsid w:val="00F74F95"/>
    <w:rsid w:val="00F821F2"/>
    <w:rsid w:val="00F82E92"/>
    <w:rsid w:val="00F831BE"/>
    <w:rsid w:val="00F85A46"/>
    <w:rsid w:val="00F86C35"/>
    <w:rsid w:val="00F87FB5"/>
    <w:rsid w:val="00F92B2C"/>
    <w:rsid w:val="00FA2EE6"/>
    <w:rsid w:val="00FA5BC1"/>
    <w:rsid w:val="00FB2B94"/>
    <w:rsid w:val="00FC0A7D"/>
    <w:rsid w:val="00FC37E2"/>
    <w:rsid w:val="00FC398F"/>
    <w:rsid w:val="00FE1E12"/>
    <w:rsid w:val="00FE36BC"/>
    <w:rsid w:val="00FE3DE5"/>
    <w:rsid w:val="3FC28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277F0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7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rsid w:val="00DB0B6A"/>
    <w:rPr>
      <w:szCs w:val="28"/>
    </w:rPr>
  </w:style>
  <w:style w:type="paragraph" w:styleId="Heading1">
    <w:name w:val="heading 1"/>
    <w:basedOn w:val="Normal"/>
    <w:next w:val="Normal"/>
    <w:link w:val="Heading1Char"/>
    <w:qFormat/>
    <w:rsid w:val="00B7244E"/>
    <w:pPr>
      <w:spacing w:before="240" w:after="120"/>
      <w:outlineLvl w:val="0"/>
    </w:pPr>
    <w:rPr>
      <w:rFonts w:asciiTheme="majorHAnsi" w:hAnsiTheme="majorHAnsi"/>
      <w:b/>
      <w:cap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1"/>
    <w:qFormat/>
    <w:rsid w:val="00391728"/>
    <w:pPr>
      <w:spacing w:before="60"/>
      <w:outlineLvl w:val="1"/>
    </w:pPr>
    <w:rPr>
      <w:b/>
      <w:color w:val="000000" w:themeColor="text1"/>
      <w:sz w:val="28"/>
      <w:szCs w:val="36"/>
    </w:rPr>
  </w:style>
  <w:style w:type="paragraph" w:styleId="Heading3">
    <w:name w:val="heading 3"/>
    <w:basedOn w:val="Normal"/>
    <w:next w:val="Normal"/>
    <w:link w:val="Heading3Char"/>
    <w:uiPriority w:val="2"/>
    <w:qFormat/>
    <w:rsid w:val="00CD318F"/>
    <w:pPr>
      <w:spacing w:after="120"/>
      <w:outlineLvl w:val="2"/>
    </w:pPr>
    <w:rPr>
      <w:caps/>
      <w:sz w:val="32"/>
    </w:rPr>
  </w:style>
  <w:style w:type="paragraph" w:styleId="Heading4">
    <w:name w:val="heading 4"/>
    <w:basedOn w:val="Heading2"/>
    <w:next w:val="Normal"/>
    <w:link w:val="Heading4Char"/>
    <w:uiPriority w:val="9"/>
    <w:semiHidden/>
    <w:qFormat/>
    <w:rsid w:val="00C3569F"/>
    <w:pPr>
      <w:spacing w:after="240"/>
      <w:outlineLvl w:val="3"/>
    </w:pPr>
    <w:rPr>
      <w:color w:val="FFFFFF" w:themeColor="background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7735A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6F00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7735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oter1">
    <w:name w:val="Footer 1"/>
    <w:basedOn w:val="Header"/>
    <w:uiPriority w:val="5"/>
    <w:rsid w:val="00E77D6F"/>
    <w:pPr>
      <w:ind w:right="360"/>
      <w:jc w:val="left"/>
    </w:pPr>
    <w:rPr>
      <w:color w:val="5E5E5E" w:themeColor="text2"/>
    </w:rPr>
  </w:style>
  <w:style w:type="character" w:customStyle="1" w:styleId="Heading1Char">
    <w:name w:val="Heading 1 Char"/>
    <w:basedOn w:val="DefaultParagraphFont"/>
    <w:link w:val="Heading1"/>
    <w:rsid w:val="00B7244E"/>
    <w:rPr>
      <w:rFonts w:asciiTheme="majorHAnsi" w:hAnsiTheme="majorHAnsi"/>
      <w:b/>
      <w:cap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1"/>
    <w:rsid w:val="00391728"/>
    <w:rPr>
      <w:b/>
      <w:color w:val="000000" w:themeColor="text1"/>
      <w:sz w:val="28"/>
      <w:szCs w:val="36"/>
    </w:rPr>
  </w:style>
  <w:style w:type="paragraph" w:styleId="Header">
    <w:name w:val="header"/>
    <w:basedOn w:val="Normal"/>
    <w:link w:val="HeaderChar"/>
    <w:uiPriority w:val="99"/>
    <w:semiHidden/>
    <w:rsid w:val="0032399A"/>
    <w:pPr>
      <w:tabs>
        <w:tab w:val="center" w:pos="4680"/>
        <w:tab w:val="right" w:pos="9360"/>
      </w:tabs>
      <w:jc w:val="center"/>
    </w:pPr>
    <w:rPr>
      <w:b/>
      <w:sz w:val="20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A6F00"/>
    <w:rPr>
      <w:b/>
      <w:color w:val="FFFFFF" w:themeColor="background1"/>
      <w:sz w:val="20"/>
    </w:rPr>
  </w:style>
  <w:style w:type="paragraph" w:styleId="Footer">
    <w:name w:val="footer"/>
    <w:basedOn w:val="Normal"/>
    <w:link w:val="FooterChar"/>
    <w:uiPriority w:val="99"/>
    <w:rsid w:val="001B28D2"/>
    <w:pPr>
      <w:tabs>
        <w:tab w:val="center" w:pos="4680"/>
        <w:tab w:val="right" w:pos="9360"/>
      </w:tabs>
    </w:pPr>
    <w:rPr>
      <w:b/>
      <w:caps/>
      <w:color w:val="5E5E5E" w:themeColor="text2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1B28D2"/>
    <w:rPr>
      <w:b/>
      <w:caps/>
      <w:color w:val="5E5E5E" w:themeColor="text2"/>
      <w:sz w:val="20"/>
    </w:rPr>
  </w:style>
  <w:style w:type="character" w:styleId="PageNumber">
    <w:name w:val="page number"/>
    <w:basedOn w:val="DefaultParagraphFont"/>
    <w:uiPriority w:val="99"/>
    <w:semiHidden/>
    <w:rsid w:val="0032399A"/>
  </w:style>
  <w:style w:type="character" w:customStyle="1" w:styleId="Heading3Char">
    <w:name w:val="Heading 3 Char"/>
    <w:basedOn w:val="DefaultParagraphFont"/>
    <w:link w:val="Heading3"/>
    <w:uiPriority w:val="2"/>
    <w:rsid w:val="00CD318F"/>
    <w:rPr>
      <w:caps/>
      <w:color w:val="FFFFFF" w:themeColor="background1"/>
      <w:sz w:val="32"/>
      <w:szCs w:val="28"/>
    </w:rPr>
  </w:style>
  <w:style w:type="paragraph" w:styleId="Quote">
    <w:name w:val="Quote"/>
    <w:basedOn w:val="Normal"/>
    <w:next w:val="Normal"/>
    <w:link w:val="QuoteChar"/>
    <w:uiPriority w:val="4"/>
    <w:qFormat/>
    <w:rsid w:val="00877027"/>
    <w:rPr>
      <w:b/>
      <w:sz w:val="40"/>
      <w:szCs w:val="96"/>
    </w:rPr>
  </w:style>
  <w:style w:type="character" w:customStyle="1" w:styleId="QuoteChar">
    <w:name w:val="Quote Char"/>
    <w:basedOn w:val="DefaultParagraphFont"/>
    <w:link w:val="Quote"/>
    <w:uiPriority w:val="4"/>
    <w:rsid w:val="00877027"/>
    <w:rPr>
      <w:b/>
      <w:color w:val="FFFFFF" w:themeColor="background1"/>
      <w:sz w:val="40"/>
      <w:szCs w:val="96"/>
    </w:rPr>
  </w:style>
  <w:style w:type="character" w:styleId="PlaceholderText">
    <w:name w:val="Placeholder Text"/>
    <w:basedOn w:val="DefaultParagraphFont"/>
    <w:uiPriority w:val="99"/>
    <w:semiHidden/>
    <w:rsid w:val="001A6F00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391728"/>
    <w:pPr>
      <w:contextualSpacing/>
    </w:pPr>
    <w:rPr>
      <w:rFonts w:asciiTheme="majorHAnsi" w:eastAsiaTheme="majorEastAsia" w:hAnsiTheme="majorHAnsi" w:cstheme="majorBidi"/>
      <w:b/>
      <w:caps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1728"/>
    <w:rPr>
      <w:rFonts w:asciiTheme="majorHAnsi" w:eastAsiaTheme="majorEastAsia" w:hAnsiTheme="majorHAnsi" w:cstheme="majorBidi"/>
      <w:b/>
      <w:caps/>
      <w:spacing w:val="-10"/>
      <w:kern w:val="28"/>
      <w:sz w:val="7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1728"/>
    <w:pPr>
      <w:numPr>
        <w:ilvl w:val="1"/>
      </w:numPr>
    </w:pPr>
    <w:rPr>
      <w:rFonts w:asciiTheme="majorHAnsi" w:eastAsiaTheme="minorEastAsia" w:hAnsiTheme="majorHAnsi"/>
      <w:caps/>
      <w:sz w:val="3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91728"/>
    <w:rPr>
      <w:rFonts w:asciiTheme="majorHAnsi" w:eastAsiaTheme="minorEastAsia" w:hAnsiTheme="majorHAnsi"/>
      <w:caps/>
      <w:sz w:val="32"/>
      <w:szCs w:val="22"/>
    </w:rPr>
  </w:style>
  <w:style w:type="paragraph" w:customStyle="1" w:styleId="NormalWhite">
    <w:name w:val="Normal White"/>
    <w:basedOn w:val="Normal"/>
    <w:uiPriority w:val="6"/>
    <w:qFormat/>
    <w:rsid w:val="00B7244E"/>
    <w:pPr>
      <w:spacing w:after="240"/>
    </w:pPr>
    <w:rPr>
      <w:color w:val="FFFFFF" w:themeColor="background1"/>
    </w:rPr>
  </w:style>
  <w:style w:type="paragraph" w:styleId="Caption">
    <w:name w:val="caption"/>
    <w:basedOn w:val="Normal"/>
    <w:next w:val="Normal"/>
    <w:uiPriority w:val="35"/>
    <w:semiHidden/>
    <w:qFormat/>
    <w:rsid w:val="008873D4"/>
    <w:pPr>
      <w:spacing w:after="200"/>
    </w:pPr>
    <w:rPr>
      <w:i/>
      <w:iCs/>
      <w:color w:val="5E5E5E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41603"/>
    <w:pPr>
      <w:ind w:left="720"/>
      <w:contextualSpacing/>
    </w:pPr>
  </w:style>
  <w:style w:type="paragraph" w:customStyle="1" w:styleId="paragraph">
    <w:name w:val="paragraph"/>
    <w:basedOn w:val="Normal"/>
    <w:uiPriority w:val="12"/>
    <w:semiHidden/>
    <w:rsid w:val="00092BF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normaltextrun">
    <w:name w:val="normaltextrun"/>
    <w:basedOn w:val="DefaultParagraphFont"/>
    <w:uiPriority w:val="12"/>
    <w:semiHidden/>
    <w:rsid w:val="00092BF7"/>
  </w:style>
  <w:style w:type="paragraph" w:customStyle="1" w:styleId="Table">
    <w:name w:val="Table"/>
    <w:basedOn w:val="Normal"/>
    <w:uiPriority w:val="6"/>
    <w:qFormat/>
    <w:rsid w:val="002A5BA5"/>
    <w:pPr>
      <w:jc w:val="center"/>
    </w:pPr>
    <w:rPr>
      <w:b/>
      <w:color w:val="000000" w:themeColor="text1"/>
    </w:rPr>
  </w:style>
  <w:style w:type="paragraph" w:customStyle="1" w:styleId="company">
    <w:name w:val="company"/>
    <w:basedOn w:val="Normal"/>
    <w:uiPriority w:val="6"/>
    <w:qFormat/>
    <w:rsid w:val="002A5BA5"/>
    <w:pPr>
      <w:spacing w:after="240"/>
    </w:pPr>
    <w:rPr>
      <w:b/>
      <w:caps/>
      <w:color w:val="FFFFFF" w:themeColor="background1"/>
    </w:rPr>
  </w:style>
  <w:style w:type="paragraph" w:customStyle="1" w:styleId="Style1">
    <w:name w:val="Style1"/>
    <w:next w:val="Heading1"/>
    <w:uiPriority w:val="6"/>
    <w:semiHidden/>
    <w:rsid w:val="00C3569F"/>
    <w:rPr>
      <w:rFonts w:asciiTheme="majorHAnsi" w:hAnsiTheme="majorHAnsi"/>
      <w:b/>
      <w:caps/>
      <w:color w:val="FFFFFF" w:themeColor="background1"/>
      <w:sz w:val="72"/>
      <w:szCs w:val="48"/>
    </w:rPr>
  </w:style>
  <w:style w:type="paragraph" w:customStyle="1" w:styleId="Email">
    <w:name w:val="Email"/>
    <w:basedOn w:val="Normal"/>
    <w:uiPriority w:val="12"/>
    <w:rsid w:val="00C3569F"/>
    <w:pPr>
      <w:spacing w:after="24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C3569F"/>
    <w:rPr>
      <w:b/>
      <w:caps/>
      <w:color w:val="FFFFFF" w:themeColor="background1"/>
      <w:sz w:val="48"/>
      <w:szCs w:val="36"/>
    </w:rPr>
  </w:style>
  <w:style w:type="paragraph" w:customStyle="1" w:styleId="TableGrey">
    <w:name w:val="Table Grey"/>
    <w:basedOn w:val="Normal"/>
    <w:next w:val="Normal"/>
    <w:uiPriority w:val="6"/>
    <w:rsid w:val="00A33F33"/>
    <w:rPr>
      <w:bCs/>
      <w:color w:val="595959" w:themeColor="text1" w:themeTint="A6"/>
    </w:rPr>
  </w:style>
  <w:style w:type="paragraph" w:customStyle="1" w:styleId="TableData">
    <w:name w:val="Table Data"/>
    <w:basedOn w:val="TableGrey"/>
    <w:uiPriority w:val="6"/>
    <w:rsid w:val="00A33F33"/>
    <w:pPr>
      <w:jc w:val="center"/>
    </w:pPr>
  </w:style>
  <w:style w:type="paragraph" w:customStyle="1" w:styleId="Heading2Centered">
    <w:name w:val="Heading 2 Centered"/>
    <w:basedOn w:val="Heading4"/>
    <w:uiPriority w:val="6"/>
    <w:rsid w:val="00391728"/>
    <w:pPr>
      <w:spacing w:after="0"/>
      <w:jc w:val="center"/>
    </w:pPr>
    <w:rPr>
      <w:color w:val="auto"/>
    </w:rPr>
  </w:style>
  <w:style w:type="paragraph" w:customStyle="1" w:styleId="NormalCentered">
    <w:name w:val="Normal Centered"/>
    <w:basedOn w:val="Normal"/>
    <w:uiPriority w:val="6"/>
    <w:rsid w:val="002A5BA5"/>
    <w:pPr>
      <w:jc w:val="center"/>
    </w:pPr>
  </w:style>
  <w:style w:type="paragraph" w:customStyle="1" w:styleId="Heading1White">
    <w:name w:val="Heading 1 White"/>
    <w:basedOn w:val="Heading1"/>
    <w:uiPriority w:val="6"/>
    <w:rsid w:val="00B7244E"/>
    <w:rPr>
      <w:color w:val="FFFFFF" w:themeColor="background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551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51AF"/>
    <w:rPr>
      <w:rFonts w:ascii="Courier New" w:eastAsiaTheme="minorEastAsia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rsid w:val="006B260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26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7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18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29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08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32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51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9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18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9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03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4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09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85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64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1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44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8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2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94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83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0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2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03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7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2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6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97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4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6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66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6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59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6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3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2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7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4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8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1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0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2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hyperlink" Target="https://numpy.org/" TargetMode="External"/><Relationship Id="rId34" Type="http://schemas.openxmlformats.org/officeDocument/2006/relationships/hyperlink" Target="https://knowledge.udacity.com/questions/372272" TargetMode="Externa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package" Target="embeddings/Microsoft_Excel_Macro-Enabled_Worksheet.xlsm"/><Relationship Id="rId25" Type="http://schemas.openxmlformats.org/officeDocument/2006/relationships/image" Target="media/image9.png"/><Relationship Id="rId33" Type="http://schemas.openxmlformats.org/officeDocument/2006/relationships/hyperlink" Target="https://matplotlib.org/3.1.1/tutorials/introductory/pyplot.html#sphx-glr-tutorials-introductory-pyplot-py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emf"/><Relationship Id="rId20" Type="http://schemas.openxmlformats.org/officeDocument/2006/relationships/hyperlink" Target="https://pandas.pydata.org/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hyperlink" Target="https://towardsdatascience.com/stop-using-mean-to-fill-missing-data-678c0d396e22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hyperlink" Target="https://www.datacamp.com/community/tutorials/moving-averages-in-pandas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ama\AppData\Roaming\Microsoft\&#1064;&#1072;&#1073;&#1083;&#1086;&#1085;&#1099;\Bold%20business%20report.dotx" TargetMode="External"/></Relationships>
</file>

<file path=word/theme/theme1.xml><?xml version="1.0" encoding="utf-8"?>
<a:theme xmlns:a="http://schemas.openxmlformats.org/drawingml/2006/main" name="BBR">
  <a:themeElements>
    <a:clrScheme name="Custom 15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3B4455"/>
      </a:accent1>
      <a:accent2>
        <a:srgbClr val="D83D27"/>
      </a:accent2>
      <a:accent3>
        <a:srgbClr val="3FAFCB"/>
      </a:accent3>
      <a:accent4>
        <a:srgbClr val="2381A2"/>
      </a:accent4>
      <a:accent5>
        <a:srgbClr val="004B67"/>
      </a:accent5>
      <a:accent6>
        <a:srgbClr val="002E44"/>
      </a:accent6>
      <a:hlink>
        <a:srgbClr val="0000FF"/>
      </a:hlink>
      <a:folHlink>
        <a:srgbClr val="FF00FF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BBR" id="{BA77FA38-CF3B-FE4E-AA83-C891F0DB40B1}" vid="{30B385FE-81C6-BC41-A0F5-2CFBEA2587AF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1AD4EA6-15F6-493A-A99F-5F4920156619}">
  <we:reference id="wa104382008" version="1.1.0.0" store="en-001" storeType="OMEX"/>
  <we:alternateReferences>
    <we:reference id="wa104382008" version="1.1.0.0" store="en-00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{BD37F61C-7AC0-4425-A8AE-3AE57E848353}</b:Guid>
    <b:URL>https://www.datacamp.com/community/tutorials/moving-averages-in-pandas</b:URL>
    <b:RefOrder>1</b:RefOrder>
  </b:Source>
</b:Sources>
</file>

<file path=customXml/itemProps1.xml><?xml version="1.0" encoding="utf-8"?>
<ds:datastoreItem xmlns:ds="http://schemas.openxmlformats.org/officeDocument/2006/customXml" ds:itemID="{8E847A3D-948F-480B-B7E9-4639E8A1215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F3AB56E-E1EB-4234-B256-5A748EBCB6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F513D18B-2C73-4B92-9BB0-09733199523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BC03683-43BA-4039-AFD5-FA15AD097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Bold business report</Template>
  <TotalTime>0</TotalTime>
  <Pages>17</Pages>
  <Words>1994</Words>
  <Characters>11372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2021-01-17T14:07:00Z</dcterms:created>
  <dcterms:modified xsi:type="dcterms:W3CDTF">2021-01-17T23:36:00Z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